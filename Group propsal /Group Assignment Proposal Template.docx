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5A111" w14:textId="77777777" w:rsidR="00794870" w:rsidRPr="00CA2754" w:rsidRDefault="00794870" w:rsidP="00794870">
      <w:pPr>
        <w:pStyle w:val="Title"/>
        <w:spacing w:line="23" w:lineRule="atLeast"/>
      </w:pPr>
      <w:bookmarkStart w:id="0" w:name="_GoBack"/>
      <w:bookmarkEnd w:id="0"/>
      <w:r w:rsidRPr="00CA2754">
        <w:t xml:space="preserve">Group Assignment </w:t>
      </w:r>
      <w:r w:rsidR="00DB1537" w:rsidRPr="00CA2754">
        <w:t>P</w:t>
      </w:r>
      <w:r w:rsidRPr="00CA2754">
        <w:t>roposal</w:t>
      </w:r>
    </w:p>
    <w:p w14:paraId="4530BCCD" w14:textId="77777777" w:rsidR="009A148B" w:rsidRPr="00CA2754" w:rsidRDefault="009A148B" w:rsidP="00794870">
      <w:pPr>
        <w:pStyle w:val="Heading2"/>
        <w:spacing w:line="23" w:lineRule="atLeast"/>
      </w:pPr>
      <w:r w:rsidRPr="00CA2754">
        <w:t>Group details</w:t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60"/>
        <w:gridCol w:w="7334"/>
      </w:tblGrid>
      <w:tr w:rsidR="00794870" w:rsidRPr="00CA2754" w14:paraId="1BC10358" w14:textId="77777777" w:rsidTr="00794870">
        <w:tc>
          <w:tcPr>
            <w:tcW w:w="2892" w:type="dxa"/>
          </w:tcPr>
          <w:p w14:paraId="79C7E414" w14:textId="77777777" w:rsidR="00794870" w:rsidRPr="00CA2754" w:rsidRDefault="00794870" w:rsidP="00794870">
            <w:pPr>
              <w:spacing w:line="23" w:lineRule="atLeast"/>
            </w:pPr>
            <w:r w:rsidRPr="00CA2754">
              <w:t>Group number</w:t>
            </w:r>
          </w:p>
        </w:tc>
        <w:tc>
          <w:tcPr>
            <w:tcW w:w="7426" w:type="dxa"/>
          </w:tcPr>
          <w:p w14:paraId="0485CAC8" w14:textId="77777777" w:rsidR="00794870" w:rsidRPr="00CA2754" w:rsidRDefault="00794870" w:rsidP="00794870">
            <w:pPr>
              <w:spacing w:line="23" w:lineRule="atLeast"/>
            </w:pPr>
          </w:p>
        </w:tc>
      </w:tr>
      <w:tr w:rsidR="00794870" w:rsidRPr="00CA2754" w14:paraId="7E518F44" w14:textId="77777777" w:rsidTr="00794870">
        <w:tc>
          <w:tcPr>
            <w:tcW w:w="2892" w:type="dxa"/>
          </w:tcPr>
          <w:p w14:paraId="56AA12A5" w14:textId="77777777" w:rsidR="00794870" w:rsidRPr="00CA2754" w:rsidRDefault="00794870" w:rsidP="00794870">
            <w:pPr>
              <w:spacing w:line="23" w:lineRule="atLeast"/>
            </w:pPr>
            <w:r w:rsidRPr="00CA2754">
              <w:t>Member names and UPIs</w:t>
            </w:r>
          </w:p>
        </w:tc>
        <w:tc>
          <w:tcPr>
            <w:tcW w:w="7426" w:type="dxa"/>
          </w:tcPr>
          <w:p w14:paraId="559A2F50" w14:textId="77777777" w:rsidR="00794870" w:rsidRDefault="009B7966" w:rsidP="009B7966">
            <w:pPr>
              <w:pStyle w:val="ListParagraph"/>
              <w:numPr>
                <w:ilvl w:val="0"/>
                <w:numId w:val="5"/>
              </w:numPr>
              <w:spacing w:line="23" w:lineRule="atLeast"/>
            </w:pPr>
            <w:r>
              <w:t>Student One – sone000</w:t>
            </w:r>
          </w:p>
          <w:p w14:paraId="1715F512" w14:textId="77777777" w:rsidR="009B7966" w:rsidRDefault="009B7966" w:rsidP="009B7966">
            <w:pPr>
              <w:pStyle w:val="ListParagraph"/>
              <w:numPr>
                <w:ilvl w:val="0"/>
                <w:numId w:val="5"/>
              </w:numPr>
              <w:spacing w:line="23" w:lineRule="atLeast"/>
            </w:pPr>
            <w:r>
              <w:t>Student Two – stwo000</w:t>
            </w:r>
          </w:p>
          <w:p w14:paraId="40676152" w14:textId="77777777" w:rsidR="009B7966" w:rsidRDefault="009B7966" w:rsidP="009B7966">
            <w:pPr>
              <w:pStyle w:val="ListParagraph"/>
              <w:numPr>
                <w:ilvl w:val="0"/>
                <w:numId w:val="5"/>
              </w:numPr>
              <w:spacing w:line="23" w:lineRule="atLeast"/>
            </w:pPr>
            <w:r>
              <w:t>Student Three – sthr000</w:t>
            </w:r>
          </w:p>
          <w:p w14:paraId="590D5FF4" w14:textId="77777777" w:rsidR="009B7966" w:rsidRDefault="009B7966" w:rsidP="009B7966">
            <w:pPr>
              <w:pStyle w:val="ListParagraph"/>
              <w:numPr>
                <w:ilvl w:val="0"/>
                <w:numId w:val="5"/>
              </w:numPr>
              <w:spacing w:line="23" w:lineRule="atLeast"/>
            </w:pPr>
            <w:r>
              <w:t>Student Four – sfor000</w:t>
            </w:r>
          </w:p>
          <w:p w14:paraId="7126F352" w14:textId="77777777" w:rsidR="009B7966" w:rsidRPr="00CA2754" w:rsidRDefault="009B7966" w:rsidP="009B7966">
            <w:pPr>
              <w:pStyle w:val="ListParagraph"/>
              <w:numPr>
                <w:ilvl w:val="0"/>
                <w:numId w:val="5"/>
              </w:numPr>
              <w:spacing w:line="23" w:lineRule="atLeast"/>
            </w:pPr>
            <w:r>
              <w:t>Student Five – sfiv000</w:t>
            </w:r>
          </w:p>
        </w:tc>
      </w:tr>
      <w:tr w:rsidR="00794870" w:rsidRPr="00CA2754" w14:paraId="248D2BC5" w14:textId="77777777" w:rsidTr="00794870">
        <w:tc>
          <w:tcPr>
            <w:tcW w:w="2892" w:type="dxa"/>
          </w:tcPr>
          <w:p w14:paraId="19F214EC" w14:textId="77777777" w:rsidR="00794870" w:rsidRPr="00CA2754" w:rsidRDefault="00794870" w:rsidP="00762964">
            <w:pPr>
              <w:spacing w:line="23" w:lineRule="atLeast"/>
            </w:pPr>
            <w:r w:rsidRPr="00CA2754">
              <w:t>Group</w:t>
            </w:r>
            <w:r w:rsidR="00762964">
              <w:t xml:space="preserve"> </w:t>
            </w:r>
            <w:r w:rsidRPr="00CA2754">
              <w:t>name</w:t>
            </w:r>
          </w:p>
        </w:tc>
        <w:tc>
          <w:tcPr>
            <w:tcW w:w="7426" w:type="dxa"/>
          </w:tcPr>
          <w:p w14:paraId="771966E4" w14:textId="77777777" w:rsidR="00794870" w:rsidRPr="00CA2754" w:rsidRDefault="00794870" w:rsidP="00794870">
            <w:pPr>
              <w:spacing w:line="23" w:lineRule="atLeast"/>
            </w:pPr>
          </w:p>
        </w:tc>
      </w:tr>
      <w:tr w:rsidR="00794870" w:rsidRPr="00CA2754" w14:paraId="57DEF8A6" w14:textId="77777777" w:rsidTr="00794870">
        <w:tc>
          <w:tcPr>
            <w:tcW w:w="2892" w:type="dxa"/>
          </w:tcPr>
          <w:p w14:paraId="56D4F09E" w14:textId="77777777" w:rsidR="00794870" w:rsidRPr="00CA2754" w:rsidRDefault="00762964" w:rsidP="00762964">
            <w:pPr>
              <w:spacing w:line="23" w:lineRule="atLeast"/>
            </w:pPr>
            <w:r>
              <w:t>S</w:t>
            </w:r>
            <w:r w:rsidR="00794870" w:rsidRPr="00CA2754">
              <w:t>ystem</w:t>
            </w:r>
            <w:r>
              <w:t xml:space="preserve"> </w:t>
            </w:r>
            <w:r w:rsidR="00794870" w:rsidRPr="00CA2754">
              <w:t>name</w:t>
            </w:r>
          </w:p>
        </w:tc>
        <w:tc>
          <w:tcPr>
            <w:tcW w:w="7426" w:type="dxa"/>
          </w:tcPr>
          <w:p w14:paraId="421FC540" w14:textId="77777777" w:rsidR="00794870" w:rsidRPr="00CA2754" w:rsidRDefault="00794870" w:rsidP="00794870">
            <w:pPr>
              <w:spacing w:line="23" w:lineRule="atLeast"/>
            </w:pPr>
          </w:p>
        </w:tc>
      </w:tr>
    </w:tbl>
    <w:p w14:paraId="1FF5CE53" w14:textId="77777777" w:rsidR="00794870" w:rsidRPr="00CA2754" w:rsidRDefault="00794870" w:rsidP="00794870">
      <w:pPr>
        <w:spacing w:line="23" w:lineRule="atLeast"/>
      </w:pPr>
    </w:p>
    <w:p w14:paraId="33F90DB6" w14:textId="77777777" w:rsidR="001C3444" w:rsidRPr="00CA2754" w:rsidRDefault="00762964" w:rsidP="00794870">
      <w:pPr>
        <w:pStyle w:val="Heading2"/>
        <w:spacing w:line="23" w:lineRule="atLeast"/>
      </w:pPr>
      <w:r>
        <w:t>Specialisation</w:t>
      </w:r>
    </w:p>
    <w:p w14:paraId="748FC47F" w14:textId="77777777" w:rsidR="001C3444" w:rsidRDefault="00762964" w:rsidP="00794870">
      <w:pPr>
        <w:spacing w:line="23" w:lineRule="atLeast"/>
      </w:pPr>
      <w:r>
        <w:t>Chosen specialisation is … explain …</w:t>
      </w:r>
    </w:p>
    <w:p w14:paraId="4A7243FB" w14:textId="77777777" w:rsidR="00762964" w:rsidRDefault="00762964" w:rsidP="00794870">
      <w:pPr>
        <w:spacing w:line="23" w:lineRule="atLeast"/>
      </w:pPr>
      <w:r>
        <w:t>Opportunity … explain …</w:t>
      </w:r>
    </w:p>
    <w:p w14:paraId="1CA6DA2A" w14:textId="77777777" w:rsidR="00762964" w:rsidRPr="00762964" w:rsidRDefault="00762964" w:rsidP="00794870">
      <w:pPr>
        <w:spacing w:line="23" w:lineRule="atLeast"/>
      </w:pPr>
      <w:r>
        <w:t>Problem … explain …</w:t>
      </w:r>
    </w:p>
    <w:p w14:paraId="480C38E7" w14:textId="77777777" w:rsidR="00794870" w:rsidRPr="00CA2754" w:rsidRDefault="00794870" w:rsidP="00794870">
      <w:pPr>
        <w:spacing w:line="23" w:lineRule="atLeast"/>
      </w:pPr>
    </w:p>
    <w:p w14:paraId="17EFBFE0" w14:textId="77777777" w:rsidR="001C3444" w:rsidRPr="00CA2754" w:rsidRDefault="001C3444" w:rsidP="00794870">
      <w:pPr>
        <w:spacing w:line="23" w:lineRule="atLeast"/>
      </w:pPr>
      <w:r w:rsidRPr="00CA2754">
        <w:t>Specific problems:</w:t>
      </w:r>
    </w:p>
    <w:p w14:paraId="63A0B290" w14:textId="77777777" w:rsidR="001C3444" w:rsidRPr="00CA2754" w:rsidRDefault="00762964" w:rsidP="00794870">
      <w:pPr>
        <w:pStyle w:val="ListParagraph"/>
        <w:numPr>
          <w:ilvl w:val="0"/>
          <w:numId w:val="1"/>
        </w:numPr>
        <w:spacing w:after="120" w:line="23" w:lineRule="atLeast"/>
        <w:ind w:left="850" w:hanging="425"/>
        <w:contextualSpacing w:val="0"/>
      </w:pPr>
      <w:r>
        <w:t>Problem Abc: explain explain explain …</w:t>
      </w:r>
    </w:p>
    <w:p w14:paraId="26EF3560" w14:textId="77777777" w:rsidR="00762964" w:rsidRPr="00CA2754" w:rsidRDefault="00762964" w:rsidP="00762964">
      <w:pPr>
        <w:pStyle w:val="ListParagraph"/>
        <w:numPr>
          <w:ilvl w:val="0"/>
          <w:numId w:val="1"/>
        </w:numPr>
        <w:spacing w:after="120" w:line="23" w:lineRule="atLeast"/>
        <w:ind w:left="850" w:hanging="425"/>
        <w:contextualSpacing w:val="0"/>
      </w:pPr>
      <w:r>
        <w:t>Problem Def: explain explain explain …</w:t>
      </w:r>
    </w:p>
    <w:p w14:paraId="41DF6F67" w14:textId="77777777" w:rsidR="00762964" w:rsidRPr="00CA2754" w:rsidRDefault="00762964" w:rsidP="00762964">
      <w:pPr>
        <w:pStyle w:val="ListParagraph"/>
        <w:numPr>
          <w:ilvl w:val="0"/>
          <w:numId w:val="1"/>
        </w:numPr>
        <w:spacing w:after="120" w:line="23" w:lineRule="atLeast"/>
        <w:ind w:left="850" w:hanging="425"/>
        <w:contextualSpacing w:val="0"/>
      </w:pPr>
      <w:r>
        <w:t>Problem Ghi: explain explain explain …</w:t>
      </w:r>
    </w:p>
    <w:p w14:paraId="33C19FDB" w14:textId="77777777" w:rsidR="00794870" w:rsidRDefault="00794870" w:rsidP="00762964"/>
    <w:p w14:paraId="261E5B71" w14:textId="77777777" w:rsidR="009B7966" w:rsidRDefault="009B7966">
      <w:pPr>
        <w:ind w:firstLine="360"/>
        <w:rPr>
          <w:rFonts w:asciiTheme="majorHAnsi" w:eastAsiaTheme="majorEastAsia" w:hAnsiTheme="majorHAnsi" w:cstheme="majorBidi"/>
          <w:color w:val="864EA8" w:themeColor="accent1" w:themeShade="BF"/>
          <w:sz w:val="24"/>
          <w:szCs w:val="24"/>
        </w:rPr>
      </w:pPr>
      <w:r>
        <w:br w:type="page"/>
      </w:r>
    </w:p>
    <w:p w14:paraId="75A6D171" w14:textId="77777777" w:rsidR="009B7966" w:rsidRDefault="009B7966" w:rsidP="00794870">
      <w:pPr>
        <w:pStyle w:val="Heading2"/>
        <w:spacing w:line="23" w:lineRule="atLeast"/>
        <w:sectPr w:rsidR="009B7966" w:rsidSect="007E757D">
          <w:pgSz w:w="11906" w:h="16838"/>
          <w:pgMar w:top="1134" w:right="851" w:bottom="1134" w:left="851" w:header="708" w:footer="708" w:gutter="0"/>
          <w:cols w:space="708"/>
          <w:docGrid w:linePitch="360"/>
        </w:sectPr>
      </w:pPr>
    </w:p>
    <w:p w14:paraId="1BBDE2A0" w14:textId="77777777" w:rsidR="001C3444" w:rsidRPr="00CA2754" w:rsidRDefault="005D6461" w:rsidP="00794870">
      <w:pPr>
        <w:pStyle w:val="Heading2"/>
        <w:spacing w:line="23" w:lineRule="atLeast"/>
      </w:pPr>
      <w:r>
        <w:lastRenderedPageBreak/>
        <w:t>F</w:t>
      </w:r>
      <w:r w:rsidR="00762964">
        <w:t xml:space="preserve">unctions </w:t>
      </w:r>
      <w:r w:rsidR="001C3444" w:rsidRPr="00CA2754">
        <w:t>outline</w:t>
      </w:r>
    </w:p>
    <w:tbl>
      <w:tblPr>
        <w:tblStyle w:val="TableGrid"/>
        <w:tblW w:w="1459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248"/>
        <w:gridCol w:w="2693"/>
        <w:gridCol w:w="4536"/>
        <w:gridCol w:w="3119"/>
      </w:tblGrid>
      <w:tr w:rsidR="009B7966" w:rsidRPr="00CA2754" w14:paraId="3902DE9D" w14:textId="77777777" w:rsidTr="009B7966">
        <w:tc>
          <w:tcPr>
            <w:tcW w:w="4248" w:type="dxa"/>
          </w:tcPr>
          <w:p w14:paraId="5EABD04A" w14:textId="77777777" w:rsidR="009B7966" w:rsidRDefault="009B7966" w:rsidP="009B7966">
            <w:pPr>
              <w:spacing w:line="23" w:lineRule="atLeast"/>
              <w:jc w:val="center"/>
              <w:rPr>
                <w:b/>
              </w:rPr>
            </w:pPr>
            <w:r w:rsidRPr="00CA2754">
              <w:rPr>
                <w:b/>
              </w:rPr>
              <w:t xml:space="preserve">Function </w:t>
            </w:r>
            <w:r>
              <w:rPr>
                <w:b/>
              </w:rPr>
              <w:t xml:space="preserve">number, name, </w:t>
            </w:r>
            <w:r w:rsidRPr="00CA2754">
              <w:rPr>
                <w:b/>
              </w:rPr>
              <w:t xml:space="preserve">and description </w:t>
            </w:r>
          </w:p>
        </w:tc>
        <w:tc>
          <w:tcPr>
            <w:tcW w:w="2693" w:type="dxa"/>
          </w:tcPr>
          <w:p w14:paraId="0062A19F" w14:textId="77777777" w:rsidR="009B7966" w:rsidRDefault="009B7966" w:rsidP="009B7966">
            <w:pPr>
              <w:spacing w:line="23" w:lineRule="atLeast"/>
              <w:jc w:val="center"/>
              <w:rPr>
                <w:b/>
              </w:rPr>
            </w:pPr>
            <w:r>
              <w:rPr>
                <w:b/>
              </w:rPr>
              <w:t>Function offered in which UC</w:t>
            </w:r>
          </w:p>
        </w:tc>
        <w:tc>
          <w:tcPr>
            <w:tcW w:w="4536" w:type="dxa"/>
          </w:tcPr>
          <w:p w14:paraId="62DEF21A" w14:textId="77777777" w:rsidR="009B7966" w:rsidRPr="00CA2754" w:rsidRDefault="009B7966" w:rsidP="009B7966">
            <w:pPr>
              <w:spacing w:line="23" w:lineRule="atLeast"/>
              <w:jc w:val="center"/>
              <w:rPr>
                <w:b/>
              </w:rPr>
            </w:pPr>
            <w:r>
              <w:rPr>
                <w:b/>
              </w:rPr>
              <w:t>Problem(s) solved by function</w:t>
            </w:r>
          </w:p>
        </w:tc>
        <w:tc>
          <w:tcPr>
            <w:tcW w:w="3119" w:type="dxa"/>
          </w:tcPr>
          <w:p w14:paraId="1DFAC922" w14:textId="77777777" w:rsidR="009B7966" w:rsidRPr="00CA2754" w:rsidRDefault="009B7966" w:rsidP="009B7966">
            <w:pPr>
              <w:spacing w:line="23" w:lineRule="atLeast"/>
              <w:jc w:val="center"/>
              <w:rPr>
                <w:b/>
              </w:rPr>
            </w:pPr>
            <w:r>
              <w:rPr>
                <w:b/>
              </w:rPr>
              <w:t>GUI details</w:t>
            </w:r>
          </w:p>
        </w:tc>
      </w:tr>
      <w:tr w:rsidR="009B7966" w:rsidRPr="00CA2754" w14:paraId="0B9AA971" w14:textId="77777777" w:rsidTr="009B7966">
        <w:tc>
          <w:tcPr>
            <w:tcW w:w="4248" w:type="dxa"/>
          </w:tcPr>
          <w:p w14:paraId="3E230EE4" w14:textId="77777777" w:rsidR="009B7966" w:rsidRPr="009B7966" w:rsidRDefault="009B7966" w:rsidP="009B7966">
            <w:pPr>
              <w:spacing w:line="23" w:lineRule="atLeast"/>
            </w:pPr>
            <w:r w:rsidRPr="009B7966">
              <w:t xml:space="preserve">F#1: name of function </w:t>
            </w:r>
          </w:p>
          <w:p w14:paraId="61FF2335" w14:textId="77777777" w:rsidR="009B7966" w:rsidRPr="009B7966" w:rsidRDefault="009B7966" w:rsidP="009B7966">
            <w:pPr>
              <w:spacing w:line="23" w:lineRule="atLeast"/>
            </w:pPr>
            <w:r w:rsidRPr="009B7966">
              <w:t>Description: …</w:t>
            </w:r>
          </w:p>
          <w:p w14:paraId="13F6950E" w14:textId="77777777" w:rsidR="009B7966" w:rsidRPr="009B7966" w:rsidRDefault="009B7966" w:rsidP="009B7966">
            <w:pPr>
              <w:spacing w:line="23" w:lineRule="atLeast"/>
            </w:pPr>
          </w:p>
        </w:tc>
        <w:tc>
          <w:tcPr>
            <w:tcW w:w="2693" w:type="dxa"/>
          </w:tcPr>
          <w:p w14:paraId="75C0E3AB" w14:textId="77777777" w:rsidR="009B7966" w:rsidRPr="009B7966" w:rsidRDefault="009B7966" w:rsidP="009B7966">
            <w:pPr>
              <w:spacing w:line="23" w:lineRule="atLeast"/>
            </w:pPr>
            <w:r w:rsidRPr="009B7966">
              <w:t>UC#X: Name of UC</w:t>
            </w:r>
          </w:p>
        </w:tc>
        <w:tc>
          <w:tcPr>
            <w:tcW w:w="4536" w:type="dxa"/>
          </w:tcPr>
          <w:p w14:paraId="03EB100F" w14:textId="77777777" w:rsidR="009B7966" w:rsidRPr="009B7966" w:rsidRDefault="009B7966" w:rsidP="009B7966">
            <w:pPr>
              <w:spacing w:line="23" w:lineRule="atLeast"/>
            </w:pPr>
            <w:r w:rsidRPr="009B7966">
              <w:t>P#X: solved by …</w:t>
            </w:r>
          </w:p>
          <w:p w14:paraId="6BD3C984" w14:textId="77777777" w:rsidR="009B7966" w:rsidRPr="009B7966" w:rsidRDefault="009B7966" w:rsidP="009B7966">
            <w:pPr>
              <w:spacing w:line="23" w:lineRule="atLeast"/>
            </w:pPr>
          </w:p>
          <w:p w14:paraId="36E6C464" w14:textId="77777777" w:rsidR="009B7966" w:rsidRPr="009B7966" w:rsidRDefault="009B7966" w:rsidP="009B7966">
            <w:pPr>
              <w:spacing w:line="23" w:lineRule="atLeast"/>
            </w:pPr>
            <w:r w:rsidRPr="009B7966">
              <w:t>P#Y: solved by …</w:t>
            </w:r>
          </w:p>
        </w:tc>
        <w:tc>
          <w:tcPr>
            <w:tcW w:w="3119" w:type="dxa"/>
          </w:tcPr>
          <w:p w14:paraId="4E08F87C" w14:textId="77777777" w:rsidR="009B7966" w:rsidRPr="009B7966" w:rsidRDefault="009B7966" w:rsidP="009B7966">
            <w:pPr>
              <w:spacing w:line="23" w:lineRule="atLeast"/>
            </w:pPr>
            <w:r w:rsidRPr="009B7966">
              <w:t>Offered in GUI: 1 and/or 2</w:t>
            </w:r>
          </w:p>
          <w:p w14:paraId="493183D0" w14:textId="77777777" w:rsidR="009B7966" w:rsidRPr="009B7966" w:rsidRDefault="009B7966" w:rsidP="009B7966">
            <w:pPr>
              <w:spacing w:line="23" w:lineRule="atLeast"/>
            </w:pPr>
            <w:r w:rsidRPr="009B7966">
              <w:t>Used by: actor 1, actor 2, …</w:t>
            </w:r>
          </w:p>
        </w:tc>
      </w:tr>
      <w:tr w:rsidR="009B7966" w:rsidRPr="00CA2754" w14:paraId="64DF6884" w14:textId="77777777" w:rsidTr="009B7966">
        <w:tc>
          <w:tcPr>
            <w:tcW w:w="4248" w:type="dxa"/>
          </w:tcPr>
          <w:p w14:paraId="47631696" w14:textId="77777777" w:rsidR="009B7966" w:rsidRPr="009B7966" w:rsidRDefault="009B7966" w:rsidP="009B7966">
            <w:pPr>
              <w:spacing w:line="23" w:lineRule="atLeast"/>
            </w:pPr>
            <w:r w:rsidRPr="009B7966">
              <w:t>F#X: name of function …</w:t>
            </w:r>
          </w:p>
          <w:p w14:paraId="3F665DB8" w14:textId="77777777" w:rsidR="009B7966" w:rsidRPr="009B7966" w:rsidRDefault="009B7966" w:rsidP="009B7966">
            <w:pPr>
              <w:spacing w:line="23" w:lineRule="atLeast"/>
            </w:pPr>
            <w:r w:rsidRPr="009B7966">
              <w:t>Description: …</w:t>
            </w:r>
          </w:p>
          <w:p w14:paraId="552644E4" w14:textId="77777777" w:rsidR="009B7966" w:rsidRPr="009B7966" w:rsidRDefault="009B7966" w:rsidP="009B7966">
            <w:pPr>
              <w:spacing w:line="23" w:lineRule="atLeast"/>
            </w:pPr>
          </w:p>
        </w:tc>
        <w:tc>
          <w:tcPr>
            <w:tcW w:w="2693" w:type="dxa"/>
          </w:tcPr>
          <w:p w14:paraId="382DD1FE" w14:textId="77777777" w:rsidR="009B7966" w:rsidRPr="009B7966" w:rsidRDefault="009B7966" w:rsidP="009B7966">
            <w:pPr>
              <w:spacing w:line="23" w:lineRule="atLeast"/>
            </w:pPr>
            <w:r w:rsidRPr="009B7966">
              <w:t>UC#X: Name of UC</w:t>
            </w:r>
          </w:p>
        </w:tc>
        <w:tc>
          <w:tcPr>
            <w:tcW w:w="4536" w:type="dxa"/>
          </w:tcPr>
          <w:p w14:paraId="50DDDE15" w14:textId="77777777" w:rsidR="009B7966" w:rsidRPr="009B7966" w:rsidRDefault="009B7966" w:rsidP="009B7966">
            <w:pPr>
              <w:spacing w:line="23" w:lineRule="atLeast"/>
            </w:pPr>
            <w:r w:rsidRPr="009B7966">
              <w:t>P#Y: solved by …</w:t>
            </w:r>
          </w:p>
          <w:p w14:paraId="6A9D992D" w14:textId="77777777" w:rsidR="009B7966" w:rsidRPr="009B7966" w:rsidRDefault="009B7966" w:rsidP="009B7966">
            <w:pPr>
              <w:spacing w:line="23" w:lineRule="atLeast"/>
            </w:pPr>
          </w:p>
          <w:p w14:paraId="3B0A537A" w14:textId="77777777" w:rsidR="009B7966" w:rsidRPr="009B7966" w:rsidRDefault="009B7966" w:rsidP="009B7966">
            <w:pPr>
              <w:spacing w:line="23" w:lineRule="atLeast"/>
            </w:pPr>
            <w:r w:rsidRPr="009B7966">
              <w:t>P#Z: solved by …</w:t>
            </w:r>
          </w:p>
        </w:tc>
        <w:tc>
          <w:tcPr>
            <w:tcW w:w="3119" w:type="dxa"/>
          </w:tcPr>
          <w:p w14:paraId="16313A07" w14:textId="77777777" w:rsidR="009B7966" w:rsidRPr="009B7966" w:rsidRDefault="009B7966" w:rsidP="009B7966">
            <w:pPr>
              <w:spacing w:line="23" w:lineRule="atLeast"/>
            </w:pPr>
            <w:r w:rsidRPr="009B7966">
              <w:t>Offered in GUI: 1 and/or 2</w:t>
            </w:r>
          </w:p>
          <w:p w14:paraId="798BD5B0" w14:textId="77777777" w:rsidR="009B7966" w:rsidRPr="009B7966" w:rsidRDefault="009B7966" w:rsidP="009B7966">
            <w:pPr>
              <w:spacing w:line="23" w:lineRule="atLeast"/>
            </w:pPr>
            <w:r w:rsidRPr="009B7966">
              <w:t>Used by: actor 1, actor 2, …</w:t>
            </w:r>
          </w:p>
          <w:p w14:paraId="0491B528" w14:textId="77777777" w:rsidR="009B7966" w:rsidRPr="009B7966" w:rsidRDefault="009B7966" w:rsidP="009B7966">
            <w:pPr>
              <w:spacing w:line="23" w:lineRule="atLeast"/>
            </w:pPr>
          </w:p>
        </w:tc>
      </w:tr>
      <w:tr w:rsidR="009B7966" w:rsidRPr="00CA2754" w14:paraId="34AE6F1E" w14:textId="77777777" w:rsidTr="009B7966">
        <w:tc>
          <w:tcPr>
            <w:tcW w:w="4248" w:type="dxa"/>
          </w:tcPr>
          <w:p w14:paraId="69B97780" w14:textId="77777777" w:rsidR="009B7966" w:rsidRPr="009B7966" w:rsidRDefault="009B7966" w:rsidP="009B7966">
            <w:pPr>
              <w:spacing w:line="23" w:lineRule="atLeast"/>
            </w:pPr>
            <w:r w:rsidRPr="009B7966">
              <w:t xml:space="preserve">F#Y: name of function </w:t>
            </w:r>
          </w:p>
          <w:p w14:paraId="0B2A6AC1" w14:textId="77777777" w:rsidR="009B7966" w:rsidRPr="009B7966" w:rsidRDefault="009B7966" w:rsidP="009B7966">
            <w:pPr>
              <w:spacing w:line="23" w:lineRule="atLeast"/>
            </w:pPr>
            <w:r w:rsidRPr="009B7966">
              <w:t>Description: …</w:t>
            </w:r>
          </w:p>
          <w:p w14:paraId="754E2E40" w14:textId="77777777" w:rsidR="009B7966" w:rsidRPr="009B7966" w:rsidRDefault="009B7966" w:rsidP="009B7966">
            <w:pPr>
              <w:spacing w:line="23" w:lineRule="atLeast"/>
            </w:pPr>
          </w:p>
        </w:tc>
        <w:tc>
          <w:tcPr>
            <w:tcW w:w="2693" w:type="dxa"/>
          </w:tcPr>
          <w:p w14:paraId="535139AC" w14:textId="77777777" w:rsidR="009B7966" w:rsidRPr="009B7966" w:rsidRDefault="009B7966" w:rsidP="009B7966">
            <w:pPr>
              <w:spacing w:line="23" w:lineRule="atLeast"/>
            </w:pPr>
            <w:r w:rsidRPr="009B7966">
              <w:t>UC#X: Name of UC</w:t>
            </w:r>
          </w:p>
        </w:tc>
        <w:tc>
          <w:tcPr>
            <w:tcW w:w="4536" w:type="dxa"/>
          </w:tcPr>
          <w:p w14:paraId="6E1E4F07" w14:textId="77777777" w:rsidR="009B7966" w:rsidRPr="009B7966" w:rsidRDefault="009B7966" w:rsidP="009B7966">
            <w:pPr>
              <w:spacing w:line="23" w:lineRule="atLeast"/>
            </w:pPr>
            <w:r w:rsidRPr="009B7966">
              <w:t>P#X: solved by …</w:t>
            </w:r>
          </w:p>
          <w:p w14:paraId="1BCAADB1" w14:textId="77777777" w:rsidR="009B7966" w:rsidRPr="009B7966" w:rsidRDefault="009B7966" w:rsidP="009B7966">
            <w:pPr>
              <w:spacing w:line="23" w:lineRule="atLeast"/>
            </w:pPr>
          </w:p>
          <w:p w14:paraId="49761360" w14:textId="77777777" w:rsidR="009B7966" w:rsidRPr="009B7966" w:rsidRDefault="009B7966" w:rsidP="009B7966">
            <w:pPr>
              <w:spacing w:line="23" w:lineRule="atLeast"/>
            </w:pPr>
            <w:r w:rsidRPr="009B7966">
              <w:t>P#Y: solved by …</w:t>
            </w:r>
          </w:p>
        </w:tc>
        <w:tc>
          <w:tcPr>
            <w:tcW w:w="3119" w:type="dxa"/>
          </w:tcPr>
          <w:p w14:paraId="51D22CEE" w14:textId="77777777" w:rsidR="009B7966" w:rsidRPr="009B7966" w:rsidRDefault="009B7966" w:rsidP="009B7966">
            <w:pPr>
              <w:spacing w:line="23" w:lineRule="atLeast"/>
            </w:pPr>
            <w:r w:rsidRPr="009B7966">
              <w:t>Offered in GUI: 1 and/or 2</w:t>
            </w:r>
          </w:p>
          <w:p w14:paraId="07128540" w14:textId="77777777" w:rsidR="009B7966" w:rsidRPr="009B7966" w:rsidRDefault="009B7966" w:rsidP="009B7966">
            <w:pPr>
              <w:spacing w:line="23" w:lineRule="atLeast"/>
            </w:pPr>
            <w:r w:rsidRPr="009B7966">
              <w:t>Used by: actor 1, actor 2, …</w:t>
            </w:r>
          </w:p>
          <w:p w14:paraId="6C8E931B" w14:textId="77777777" w:rsidR="009B7966" w:rsidRPr="009B7966" w:rsidRDefault="009B7966" w:rsidP="009B7966">
            <w:pPr>
              <w:spacing w:line="23" w:lineRule="atLeast"/>
            </w:pPr>
          </w:p>
        </w:tc>
      </w:tr>
      <w:tr w:rsidR="009B7966" w:rsidRPr="00CA2754" w14:paraId="003AC2E4" w14:textId="77777777" w:rsidTr="009B7966">
        <w:tc>
          <w:tcPr>
            <w:tcW w:w="4248" w:type="dxa"/>
          </w:tcPr>
          <w:p w14:paraId="22E99290" w14:textId="77777777" w:rsidR="009B7966" w:rsidRDefault="009B7966" w:rsidP="009B7966">
            <w:pPr>
              <w:spacing w:line="23" w:lineRule="atLeast"/>
            </w:pPr>
            <w:r>
              <w:t>Add/remove rows as necessary</w:t>
            </w:r>
          </w:p>
        </w:tc>
        <w:tc>
          <w:tcPr>
            <w:tcW w:w="2693" w:type="dxa"/>
          </w:tcPr>
          <w:p w14:paraId="75A86EC8" w14:textId="77777777" w:rsidR="009B7966" w:rsidRDefault="009B7966" w:rsidP="009B7966">
            <w:pPr>
              <w:spacing w:line="23" w:lineRule="atLeast"/>
            </w:pPr>
          </w:p>
        </w:tc>
        <w:tc>
          <w:tcPr>
            <w:tcW w:w="4536" w:type="dxa"/>
          </w:tcPr>
          <w:p w14:paraId="59AEF201" w14:textId="77777777" w:rsidR="009B7966" w:rsidRPr="00CA2754" w:rsidRDefault="009B7966" w:rsidP="009B7966">
            <w:pPr>
              <w:spacing w:line="23" w:lineRule="atLeast"/>
            </w:pPr>
          </w:p>
        </w:tc>
        <w:tc>
          <w:tcPr>
            <w:tcW w:w="3119" w:type="dxa"/>
          </w:tcPr>
          <w:p w14:paraId="2786FA3D" w14:textId="77777777" w:rsidR="009B7966" w:rsidRPr="00CA2754" w:rsidRDefault="009B7966" w:rsidP="009B7966">
            <w:pPr>
              <w:spacing w:line="23" w:lineRule="atLeast"/>
            </w:pPr>
          </w:p>
        </w:tc>
      </w:tr>
    </w:tbl>
    <w:p w14:paraId="6953584D" w14:textId="77777777" w:rsidR="009B7966" w:rsidRDefault="009B7966">
      <w:pPr>
        <w:ind w:firstLine="360"/>
        <w:rPr>
          <w:rFonts w:asciiTheme="majorHAnsi" w:eastAsiaTheme="majorEastAsia" w:hAnsiTheme="majorHAnsi" w:cstheme="majorBidi"/>
          <w:color w:val="864EA8" w:themeColor="accent1" w:themeShade="BF"/>
          <w:sz w:val="24"/>
          <w:szCs w:val="24"/>
        </w:rPr>
      </w:pPr>
      <w:r>
        <w:br w:type="page"/>
      </w:r>
    </w:p>
    <w:p w14:paraId="3D6F7A02" w14:textId="77777777" w:rsidR="009B7966" w:rsidRDefault="009B7966" w:rsidP="009B7966">
      <w:pPr>
        <w:pStyle w:val="Heading2"/>
        <w:spacing w:line="23" w:lineRule="atLeast"/>
        <w:sectPr w:rsidR="009B7966" w:rsidSect="009B796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78A88680" w14:textId="77777777" w:rsidR="009B7966" w:rsidRPr="00CA2754" w:rsidRDefault="009B7966" w:rsidP="009B7966">
      <w:pPr>
        <w:pStyle w:val="Heading2"/>
        <w:spacing w:line="23" w:lineRule="atLeast"/>
      </w:pPr>
      <w:r>
        <w:lastRenderedPageBreak/>
        <w:t>Use case model</w:t>
      </w:r>
    </w:p>
    <w:p w14:paraId="743CCC4A" w14:textId="77777777" w:rsidR="009B7966" w:rsidRDefault="009B7966" w:rsidP="009B7966">
      <w:pPr>
        <w:jc w:val="center"/>
      </w:pPr>
      <w:r w:rsidRPr="004930B4">
        <w:rPr>
          <w:noProof/>
          <w:lang w:val="en-US"/>
        </w:rPr>
        <w:drawing>
          <wp:inline distT="0" distB="0" distL="0" distR="0" wp14:anchorId="13D3F97E" wp14:editId="461718EF">
            <wp:extent cx="2886075" cy="1454785"/>
            <wp:effectExtent l="0" t="0" r="9525" b="0"/>
            <wp:docPr id="1" name="Picture 1" descr="C:\Users\rtio003\Downloads\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tio003\Downloads\u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3362" w14:textId="77777777" w:rsidR="009B7966" w:rsidRPr="00CA2754" w:rsidRDefault="009B7966" w:rsidP="009B7966">
      <w:pPr>
        <w:jc w:val="center"/>
      </w:pPr>
    </w:p>
    <w:p w14:paraId="609E2438" w14:textId="77777777" w:rsidR="009B7966" w:rsidRDefault="009B7966" w:rsidP="00794870">
      <w:pPr>
        <w:pStyle w:val="Heading2"/>
        <w:spacing w:line="23" w:lineRule="atLeast"/>
      </w:pPr>
    </w:p>
    <w:p w14:paraId="2DE06E95" w14:textId="77777777" w:rsidR="009A148B" w:rsidRPr="00CA2754" w:rsidRDefault="009B7966" w:rsidP="00794870">
      <w:pPr>
        <w:pStyle w:val="Heading2"/>
        <w:spacing w:line="23" w:lineRule="atLeast"/>
      </w:pPr>
      <w:r>
        <w:t>Visual preview</w:t>
      </w:r>
    </w:p>
    <w:p w14:paraId="15FF15BC" w14:textId="77777777" w:rsidR="009B7966" w:rsidRDefault="00B26475" w:rsidP="009B7966">
      <w:pPr>
        <w:spacing w:line="23" w:lineRule="atLeast"/>
      </w:pPr>
      <w:r w:rsidRPr="00CA2754">
        <w:t>System GUI 1</w:t>
      </w:r>
      <w:r w:rsidR="009B7966">
        <w:t xml:space="preserve"> type</w:t>
      </w:r>
      <w:r w:rsidRPr="00CA2754">
        <w:t>:</w:t>
      </w:r>
      <w:r w:rsidR="00516CC6" w:rsidRPr="00CA2754">
        <w:t xml:space="preserve"> </w:t>
      </w:r>
      <w:r w:rsidR="009B7966">
        <w:t>…</w:t>
      </w:r>
    </w:p>
    <w:p w14:paraId="75F18B56" w14:textId="77777777" w:rsidR="009B7966" w:rsidRDefault="009B7966" w:rsidP="009B7966">
      <w:pPr>
        <w:spacing w:line="23" w:lineRule="atLeast"/>
      </w:pPr>
      <w:r>
        <w:t>Users: …</w:t>
      </w:r>
    </w:p>
    <w:p w14:paraId="4E7B4B5E" w14:textId="77777777" w:rsidR="009B7966" w:rsidRDefault="009B7966" w:rsidP="009B7966">
      <w:pPr>
        <w:spacing w:line="23" w:lineRule="atLeast"/>
      </w:pPr>
    </w:p>
    <w:p w14:paraId="6B0728FE" w14:textId="77777777" w:rsidR="009B7966" w:rsidRPr="009B7966" w:rsidRDefault="009B7966" w:rsidP="009B7966">
      <w:pPr>
        <w:spacing w:line="23" w:lineRule="atLeast"/>
      </w:pPr>
      <w:r>
        <w:t>[Diagrams for GUI 1]</w:t>
      </w:r>
    </w:p>
    <w:p w14:paraId="0CBC7BEE" w14:textId="77777777" w:rsidR="00CA2754" w:rsidRPr="00CA2754" w:rsidRDefault="00CA2754" w:rsidP="00516CC6">
      <w:pPr>
        <w:spacing w:line="23" w:lineRule="atLeast"/>
        <w:rPr>
          <w:i/>
          <w:color w:val="A6A6A6" w:themeColor="background1" w:themeShade="A6"/>
        </w:rPr>
      </w:pPr>
    </w:p>
    <w:p w14:paraId="35EB236B" w14:textId="77777777" w:rsidR="00794870" w:rsidRPr="00CA2754" w:rsidRDefault="00794870" w:rsidP="00794870">
      <w:pPr>
        <w:spacing w:line="23" w:lineRule="atLeast"/>
      </w:pPr>
    </w:p>
    <w:p w14:paraId="18BA7E10" w14:textId="77777777" w:rsidR="009B7966" w:rsidRDefault="009B7966" w:rsidP="009B7966">
      <w:pPr>
        <w:spacing w:line="23" w:lineRule="atLeast"/>
      </w:pPr>
      <w:r w:rsidRPr="00CA2754">
        <w:t xml:space="preserve">System GUI </w:t>
      </w:r>
      <w:r>
        <w:t>2 type</w:t>
      </w:r>
      <w:r w:rsidRPr="00CA2754">
        <w:t xml:space="preserve">: </w:t>
      </w:r>
      <w:r>
        <w:t>…</w:t>
      </w:r>
    </w:p>
    <w:p w14:paraId="4582FC83" w14:textId="77777777" w:rsidR="009B7966" w:rsidRDefault="009B7966" w:rsidP="009B7966">
      <w:pPr>
        <w:spacing w:line="23" w:lineRule="atLeast"/>
      </w:pPr>
      <w:r>
        <w:t>Users: …</w:t>
      </w:r>
    </w:p>
    <w:p w14:paraId="4D1DF91E" w14:textId="77777777" w:rsidR="009B7966" w:rsidRDefault="009B7966" w:rsidP="009B7966">
      <w:pPr>
        <w:spacing w:line="23" w:lineRule="atLeast"/>
      </w:pPr>
    </w:p>
    <w:p w14:paraId="11EAD156" w14:textId="77777777" w:rsidR="009B7966" w:rsidRPr="009B7966" w:rsidRDefault="009B7966" w:rsidP="009B7966">
      <w:pPr>
        <w:spacing w:line="23" w:lineRule="atLeast"/>
      </w:pPr>
      <w:r>
        <w:t>[Diagrams for GUI 2]</w:t>
      </w:r>
    </w:p>
    <w:p w14:paraId="786D971F" w14:textId="77777777" w:rsidR="00CA2754" w:rsidRPr="00CA2754" w:rsidRDefault="00CA2754" w:rsidP="00EB25DF">
      <w:pPr>
        <w:spacing w:line="23" w:lineRule="atLeast"/>
        <w:rPr>
          <w:i/>
          <w:color w:val="A6A6A6" w:themeColor="background1" w:themeShade="A6"/>
        </w:rPr>
      </w:pPr>
    </w:p>
    <w:p w14:paraId="1F4B7A06" w14:textId="77777777" w:rsidR="00CA2754" w:rsidRPr="00CA2754" w:rsidRDefault="00CA2754" w:rsidP="00516CC6">
      <w:pPr>
        <w:spacing w:line="23" w:lineRule="atLeast"/>
        <w:rPr>
          <w:i/>
          <w:color w:val="A6A6A6" w:themeColor="background1" w:themeShade="A6"/>
        </w:rPr>
      </w:pPr>
    </w:p>
    <w:p w14:paraId="2D94F21A" w14:textId="77777777" w:rsidR="009A148B" w:rsidRPr="00CA2754" w:rsidRDefault="009A148B" w:rsidP="00794870">
      <w:pPr>
        <w:spacing w:line="23" w:lineRule="atLeast"/>
      </w:pPr>
    </w:p>
    <w:p w14:paraId="46189295" w14:textId="77777777" w:rsidR="00086234" w:rsidRPr="00CA2754" w:rsidRDefault="00086234" w:rsidP="00086234">
      <w:pPr>
        <w:pStyle w:val="Heading2"/>
        <w:spacing w:line="23" w:lineRule="atLeast"/>
      </w:pPr>
      <w:r>
        <w:t>Acknowledgement</w:t>
      </w:r>
    </w:p>
    <w:p w14:paraId="37BC2E61" w14:textId="77777777" w:rsidR="009A148B" w:rsidRDefault="00086234" w:rsidP="00794870">
      <w:pPr>
        <w:spacing w:line="23" w:lineRule="atLeast"/>
      </w:pPr>
      <w:r>
        <w:t>All members of group X acknowledge</w:t>
      </w:r>
      <w:r w:rsidR="005820A3">
        <w:t xml:space="preserve"> …</w:t>
      </w:r>
    </w:p>
    <w:p w14:paraId="494C0752" w14:textId="77777777" w:rsidR="005820A3" w:rsidRPr="00CA2754" w:rsidRDefault="005820A3" w:rsidP="00794870">
      <w:pPr>
        <w:spacing w:line="23" w:lineRule="atLeast"/>
      </w:pPr>
    </w:p>
    <w:p w14:paraId="04C1A497" w14:textId="77777777" w:rsidR="009A148B" w:rsidRPr="00CA2754" w:rsidRDefault="009A148B" w:rsidP="00794870">
      <w:pPr>
        <w:spacing w:line="23" w:lineRule="atLeast"/>
      </w:pPr>
      <w:commentRangeStart w:id="1"/>
      <w:r w:rsidRPr="00CA2754">
        <w:rPr>
          <w:rStyle w:val="Heading3Char"/>
        </w:rPr>
        <w:t>Word count</w:t>
      </w:r>
      <w:commentRangeEnd w:id="1"/>
      <w:r w:rsidRPr="00CA2754">
        <w:rPr>
          <w:rStyle w:val="Heading3Char"/>
        </w:rPr>
        <w:commentReference w:id="1"/>
      </w:r>
      <w:r w:rsidRPr="00CA2754">
        <w:t xml:space="preserve">: </w:t>
      </w:r>
      <w:fldSimple w:instr=" DOCPROPERTY  Words  \* MERGEFORMAT ">
        <w:r w:rsidR="000B45F1">
          <w:t>227</w:t>
        </w:r>
      </w:fldSimple>
    </w:p>
    <w:sectPr w:rsidR="009A148B" w:rsidRPr="00CA2754" w:rsidSect="009B7966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iong, Ron" w:date="2015-04-30T15:20:00Z" w:initials="TR">
    <w:p w14:paraId="3425EBB2" w14:textId="77777777" w:rsidR="009A148B" w:rsidRDefault="009A148B">
      <w:pPr>
        <w:pStyle w:val="CommentText"/>
      </w:pPr>
      <w:r>
        <w:rPr>
          <w:rStyle w:val="CommentReference"/>
        </w:rPr>
        <w:annotationRef/>
      </w:r>
      <w:r>
        <w:t>Right-click the number and select ‘update field’ to automatically update the word count.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25EBB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B3662"/>
    <w:multiLevelType w:val="hybridMultilevel"/>
    <w:tmpl w:val="34D2BC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679E"/>
    <w:multiLevelType w:val="hybridMultilevel"/>
    <w:tmpl w:val="DFEE5D08"/>
    <w:lvl w:ilvl="0" w:tplc="D52E04CA">
      <w:start w:val="1"/>
      <w:numFmt w:val="decimal"/>
      <w:lvlText w:val="S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E275D"/>
    <w:multiLevelType w:val="hybridMultilevel"/>
    <w:tmpl w:val="1DD6ECC2"/>
    <w:lvl w:ilvl="0" w:tplc="9E603142">
      <w:start w:val="1"/>
      <w:numFmt w:val="decimal"/>
      <w:lvlText w:val="S#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34A73"/>
    <w:multiLevelType w:val="hybridMultilevel"/>
    <w:tmpl w:val="D4CC29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7C68"/>
    <w:multiLevelType w:val="hybridMultilevel"/>
    <w:tmpl w:val="05A4CF34"/>
    <w:lvl w:ilvl="0" w:tplc="4C6C307A">
      <w:start w:val="1"/>
      <w:numFmt w:val="decimal"/>
      <w:lvlText w:val="P#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F1"/>
    <w:rsid w:val="00086234"/>
    <w:rsid w:val="000B45F1"/>
    <w:rsid w:val="000B4AD9"/>
    <w:rsid w:val="000D38DC"/>
    <w:rsid w:val="000D765F"/>
    <w:rsid w:val="001319F4"/>
    <w:rsid w:val="001C3444"/>
    <w:rsid w:val="003A4818"/>
    <w:rsid w:val="003C593B"/>
    <w:rsid w:val="004930B4"/>
    <w:rsid w:val="00503331"/>
    <w:rsid w:val="00516CC6"/>
    <w:rsid w:val="00561E19"/>
    <w:rsid w:val="005820A3"/>
    <w:rsid w:val="005D6461"/>
    <w:rsid w:val="00683C12"/>
    <w:rsid w:val="00762964"/>
    <w:rsid w:val="00794870"/>
    <w:rsid w:val="007E757D"/>
    <w:rsid w:val="008D500C"/>
    <w:rsid w:val="00925526"/>
    <w:rsid w:val="009A148B"/>
    <w:rsid w:val="009B7966"/>
    <w:rsid w:val="00AD5702"/>
    <w:rsid w:val="00B057AD"/>
    <w:rsid w:val="00B26475"/>
    <w:rsid w:val="00CA2754"/>
    <w:rsid w:val="00DB1537"/>
    <w:rsid w:val="00DD3267"/>
    <w:rsid w:val="00E83E38"/>
    <w:rsid w:val="00EB25DF"/>
    <w:rsid w:val="00F2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15CF"/>
  <w15:docId w15:val="{BB9ED5A8-B995-4543-9000-44558736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48B"/>
    <w:pPr>
      <w:ind w:firstLine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48B"/>
    <w:pPr>
      <w:pBdr>
        <w:bottom w:val="single" w:sz="12" w:space="1" w:color="864EA8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864EA8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48B"/>
    <w:pPr>
      <w:pBdr>
        <w:bottom w:val="single" w:sz="8" w:space="1" w:color="AD84C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48B"/>
    <w:pPr>
      <w:pBdr>
        <w:bottom w:val="single" w:sz="4" w:space="1" w:color="CDB5DC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48B"/>
    <w:pPr>
      <w:pBdr>
        <w:bottom w:val="single" w:sz="4" w:space="2" w:color="DECDE8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AD84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48B"/>
    <w:pPr>
      <w:spacing w:before="200" w:after="80"/>
      <w:outlineLvl w:val="4"/>
    </w:pPr>
    <w:rPr>
      <w:rFonts w:asciiTheme="majorHAnsi" w:eastAsiaTheme="majorEastAsia" w:hAnsiTheme="majorHAnsi" w:cstheme="majorBidi"/>
      <w:color w:val="AD84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4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AD84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4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5D739A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4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5D739A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4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5D739A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48B"/>
    <w:pPr>
      <w:ind w:left="720"/>
      <w:contextualSpacing/>
    </w:pPr>
  </w:style>
  <w:style w:type="table" w:styleId="TableGrid">
    <w:name w:val="Table Grid"/>
    <w:basedOn w:val="TableNormal"/>
    <w:uiPriority w:val="59"/>
    <w:rsid w:val="008D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148B"/>
    <w:rPr>
      <w:rFonts w:asciiTheme="majorHAnsi" w:eastAsiaTheme="majorEastAsia" w:hAnsiTheme="majorHAnsi" w:cstheme="majorBidi"/>
      <w:b/>
      <w:bCs/>
      <w:color w:val="864EA8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A148B"/>
    <w:rPr>
      <w:rFonts w:asciiTheme="majorHAnsi" w:eastAsiaTheme="majorEastAsia" w:hAnsiTheme="majorHAnsi" w:cstheme="majorBidi"/>
      <w:color w:val="864EA8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A148B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48B"/>
    <w:rPr>
      <w:rFonts w:asciiTheme="majorHAnsi" w:eastAsiaTheme="majorEastAsia" w:hAnsiTheme="majorHAnsi" w:cstheme="majorBidi"/>
      <w:i/>
      <w:iCs/>
      <w:color w:val="AD84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48B"/>
    <w:rPr>
      <w:rFonts w:asciiTheme="majorHAnsi" w:eastAsiaTheme="majorEastAsia" w:hAnsiTheme="majorHAnsi" w:cstheme="majorBidi"/>
      <w:color w:val="AD84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48B"/>
    <w:rPr>
      <w:rFonts w:asciiTheme="majorHAnsi" w:eastAsiaTheme="majorEastAsia" w:hAnsiTheme="majorHAnsi" w:cstheme="majorBidi"/>
      <w:i/>
      <w:iCs/>
      <w:color w:val="AD84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48B"/>
    <w:rPr>
      <w:rFonts w:asciiTheme="majorHAnsi" w:eastAsiaTheme="majorEastAsia" w:hAnsiTheme="majorHAnsi" w:cstheme="majorBidi"/>
      <w:b/>
      <w:bCs/>
      <w:color w:val="5D739A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48B"/>
    <w:rPr>
      <w:rFonts w:asciiTheme="majorHAnsi" w:eastAsiaTheme="majorEastAsia" w:hAnsiTheme="majorHAnsi" w:cstheme="majorBidi"/>
      <w:b/>
      <w:bCs/>
      <w:i/>
      <w:iCs/>
      <w:color w:val="5D739A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48B"/>
    <w:rPr>
      <w:rFonts w:asciiTheme="majorHAnsi" w:eastAsiaTheme="majorEastAsia" w:hAnsiTheme="majorHAnsi" w:cstheme="majorBidi"/>
      <w:i/>
      <w:iCs/>
      <w:color w:val="5D739A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148B"/>
    <w:rPr>
      <w:rFonts w:cs="Times New Roman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148B"/>
    <w:pPr>
      <w:pBdr>
        <w:top w:val="single" w:sz="8" w:space="10" w:color="D6C1E2" w:themeColor="accent1" w:themeTint="7F"/>
        <w:bottom w:val="single" w:sz="24" w:space="15" w:color="5D739A" w:themeColor="accent3"/>
      </w:pBdr>
      <w:jc w:val="center"/>
    </w:pPr>
    <w:rPr>
      <w:rFonts w:asciiTheme="majorHAnsi" w:eastAsiaTheme="majorEastAsia" w:hAnsiTheme="majorHAnsi" w:cstheme="majorBidi"/>
      <w:i/>
      <w:iCs/>
      <w:color w:val="59347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A148B"/>
    <w:rPr>
      <w:rFonts w:asciiTheme="majorHAnsi" w:eastAsiaTheme="majorEastAsia" w:hAnsiTheme="majorHAnsi" w:cstheme="majorBidi"/>
      <w:i/>
      <w:iCs/>
      <w:color w:val="59347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48B"/>
    <w:pPr>
      <w:spacing w:before="200" w:after="900"/>
      <w:jc w:val="right"/>
    </w:pPr>
    <w:rPr>
      <w:rFonts w:asciiTheme="minorHAnsi" w:hAnsiTheme="minorHAnsi"/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14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9A148B"/>
    <w:rPr>
      <w:b/>
      <w:bCs/>
      <w:spacing w:val="0"/>
    </w:rPr>
  </w:style>
  <w:style w:type="character" w:styleId="Emphasis">
    <w:name w:val="Emphasis"/>
    <w:uiPriority w:val="20"/>
    <w:qFormat/>
    <w:rsid w:val="009A14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9A148B"/>
    <w:rPr>
      <w:rFonts w:asciiTheme="minorHAnsi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9A148B"/>
  </w:style>
  <w:style w:type="paragraph" w:styleId="Quote">
    <w:name w:val="Quote"/>
    <w:basedOn w:val="Normal"/>
    <w:next w:val="Normal"/>
    <w:link w:val="QuoteChar"/>
    <w:uiPriority w:val="29"/>
    <w:qFormat/>
    <w:rsid w:val="009A14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A14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48B"/>
    <w:pPr>
      <w:pBdr>
        <w:top w:val="single" w:sz="12" w:space="10" w:color="DECDE8" w:themeColor="accent1" w:themeTint="66"/>
        <w:left w:val="single" w:sz="36" w:space="4" w:color="AD84C6" w:themeColor="accent1"/>
        <w:bottom w:val="single" w:sz="24" w:space="10" w:color="5D739A" w:themeColor="accent3"/>
        <w:right w:val="single" w:sz="36" w:space="4" w:color="AD84C6" w:themeColor="accent1"/>
      </w:pBdr>
      <w:shd w:val="clear" w:color="auto" w:fill="AD84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4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AD84C6" w:themeFill="accent1"/>
    </w:rPr>
  </w:style>
  <w:style w:type="character" w:styleId="SubtleEmphasis">
    <w:name w:val="Subtle Emphasis"/>
    <w:uiPriority w:val="19"/>
    <w:qFormat/>
    <w:rsid w:val="009A14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A148B"/>
    <w:rPr>
      <w:b/>
      <w:bCs/>
      <w:i/>
      <w:iCs/>
      <w:color w:val="AD84C6" w:themeColor="accent1"/>
      <w:sz w:val="22"/>
      <w:szCs w:val="22"/>
    </w:rPr>
  </w:style>
  <w:style w:type="character" w:styleId="SubtleReference">
    <w:name w:val="Subtle Reference"/>
    <w:uiPriority w:val="31"/>
    <w:qFormat/>
    <w:rsid w:val="009A148B"/>
    <w:rPr>
      <w:color w:val="auto"/>
      <w:u w:val="single" w:color="5D739A" w:themeColor="accent3"/>
    </w:rPr>
  </w:style>
  <w:style w:type="character" w:styleId="IntenseReference">
    <w:name w:val="Intense Reference"/>
    <w:basedOn w:val="DefaultParagraphFont"/>
    <w:uiPriority w:val="32"/>
    <w:qFormat/>
    <w:rsid w:val="009A148B"/>
    <w:rPr>
      <w:b/>
      <w:bCs/>
      <w:color w:val="455673" w:themeColor="accent3" w:themeShade="BF"/>
      <w:u w:val="single" w:color="5D739A" w:themeColor="accent3"/>
    </w:rPr>
  </w:style>
  <w:style w:type="character" w:styleId="BookTitle">
    <w:name w:val="Book Title"/>
    <w:basedOn w:val="DefaultParagraphFont"/>
    <w:uiPriority w:val="33"/>
    <w:qFormat/>
    <w:rsid w:val="009A14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148B"/>
    <w:pPr>
      <w:outlineLvl w:val="9"/>
    </w:pPr>
    <w:rPr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14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4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48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4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48B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il007\Dropbox\2016.S2.INFOSYS220INFOMGMT291\assignment-group\Group%20Assignment%20Proposal%20template%20v1.dotx" TargetMode="Externa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99F01-5F26-4CB1-B9EA-4AF3CB436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Assignment Proposal template v1.dotx</Template>
  <TotalTime>1</TotalTime>
  <Pages>3</Pages>
  <Words>238</Words>
  <Characters>1085</Characters>
  <Application>Microsoft Office Word</Application>
  <DocSecurity>0</DocSecurity>
  <Lines>98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Khushbu Tilvawala</dc:creator>
  <cp:lastModifiedBy>Khushbu Tilvawala</cp:lastModifiedBy>
  <cp:revision>1</cp:revision>
  <dcterms:created xsi:type="dcterms:W3CDTF">2017-03-10T01:40:00Z</dcterms:created>
  <dcterms:modified xsi:type="dcterms:W3CDTF">2017-03-10T01:41:00Z</dcterms:modified>
</cp:coreProperties>
</file>