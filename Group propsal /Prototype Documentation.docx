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A3" w:rsidRDefault="00B066A3" w:rsidP="00B066A3">
      <w:pPr>
        <w:pStyle w:val="Title"/>
      </w:pPr>
      <w:bookmarkStart w:id="0" w:name="_GoBack"/>
      <w:bookmarkEnd w:id="0"/>
      <w:r>
        <w:t>Prototype Documentation</w:t>
      </w:r>
    </w:p>
    <w:p w:rsidR="00CB187B" w:rsidRDefault="00CB187B" w:rsidP="00560EDA">
      <w:pPr>
        <w:pStyle w:val="Heading1"/>
      </w:pPr>
      <w:r>
        <w:t>Group details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65"/>
        <w:gridCol w:w="7329"/>
      </w:tblGrid>
      <w:tr w:rsidR="00CB187B" w:rsidTr="009E3A6C">
        <w:tc>
          <w:tcPr>
            <w:tcW w:w="2892" w:type="dxa"/>
          </w:tcPr>
          <w:p w:rsidR="00CB187B" w:rsidRPr="000A5FE5" w:rsidRDefault="00CB187B" w:rsidP="009E3A6C">
            <w:pPr>
              <w:spacing w:line="23" w:lineRule="atLeast"/>
            </w:pPr>
            <w:r w:rsidRPr="000A5FE5">
              <w:t>Group number</w:t>
            </w:r>
          </w:p>
        </w:tc>
        <w:tc>
          <w:tcPr>
            <w:tcW w:w="7426" w:type="dxa"/>
          </w:tcPr>
          <w:p w:rsidR="00CB187B" w:rsidRDefault="00CB187B" w:rsidP="009E3A6C">
            <w:pPr>
              <w:spacing w:line="23" w:lineRule="atLeast"/>
            </w:pPr>
          </w:p>
        </w:tc>
      </w:tr>
      <w:tr w:rsidR="00CB187B" w:rsidTr="009E3A6C">
        <w:tc>
          <w:tcPr>
            <w:tcW w:w="2892" w:type="dxa"/>
          </w:tcPr>
          <w:p w:rsidR="00CB187B" w:rsidRPr="000A5FE5" w:rsidRDefault="00CB187B" w:rsidP="009E3A6C">
            <w:pPr>
              <w:spacing w:line="23" w:lineRule="atLeast"/>
            </w:pPr>
            <w:r w:rsidRPr="000A5FE5">
              <w:t>Member names and UPIs</w:t>
            </w:r>
          </w:p>
        </w:tc>
        <w:tc>
          <w:tcPr>
            <w:tcW w:w="7426" w:type="dxa"/>
          </w:tcPr>
          <w:p w:rsidR="00CB187B" w:rsidRDefault="00CB187B" w:rsidP="009E3A6C">
            <w:pPr>
              <w:spacing w:line="23" w:lineRule="atLeast"/>
            </w:pPr>
          </w:p>
        </w:tc>
      </w:tr>
      <w:tr w:rsidR="00CB187B" w:rsidTr="009E3A6C">
        <w:tc>
          <w:tcPr>
            <w:tcW w:w="2892" w:type="dxa"/>
          </w:tcPr>
          <w:p w:rsidR="00CB187B" w:rsidRPr="000A5FE5" w:rsidRDefault="00CB187B" w:rsidP="00BE4AB0">
            <w:pPr>
              <w:spacing w:line="23" w:lineRule="atLeast"/>
            </w:pPr>
            <w:r w:rsidRPr="000A5FE5">
              <w:t>Group name</w:t>
            </w:r>
          </w:p>
        </w:tc>
        <w:tc>
          <w:tcPr>
            <w:tcW w:w="7426" w:type="dxa"/>
          </w:tcPr>
          <w:p w:rsidR="00CB187B" w:rsidRDefault="00CB187B" w:rsidP="009E3A6C">
            <w:pPr>
              <w:spacing w:line="23" w:lineRule="atLeast"/>
            </w:pPr>
          </w:p>
        </w:tc>
      </w:tr>
      <w:tr w:rsidR="00CB187B" w:rsidTr="009E3A6C">
        <w:tc>
          <w:tcPr>
            <w:tcW w:w="2892" w:type="dxa"/>
          </w:tcPr>
          <w:p w:rsidR="00CB187B" w:rsidRPr="000A5FE5" w:rsidRDefault="00BE4AB0" w:rsidP="009E3A6C">
            <w:pPr>
              <w:spacing w:line="23" w:lineRule="atLeast"/>
            </w:pPr>
            <w:r>
              <w:t>System</w:t>
            </w:r>
            <w:r w:rsidR="00CB187B" w:rsidRPr="000A5FE5">
              <w:t xml:space="preserve"> name</w:t>
            </w:r>
          </w:p>
        </w:tc>
        <w:tc>
          <w:tcPr>
            <w:tcW w:w="7426" w:type="dxa"/>
          </w:tcPr>
          <w:p w:rsidR="00CB187B" w:rsidRDefault="00CB187B" w:rsidP="009E3A6C">
            <w:pPr>
              <w:spacing w:line="23" w:lineRule="atLeast"/>
            </w:pPr>
          </w:p>
        </w:tc>
      </w:tr>
    </w:tbl>
    <w:p w:rsidR="00CB187B" w:rsidRDefault="00CB187B" w:rsidP="00CB187B">
      <w:pPr>
        <w:spacing w:line="23" w:lineRule="atLeast"/>
      </w:pPr>
    </w:p>
    <w:p w:rsidR="00F85767" w:rsidRDefault="00560EDA" w:rsidP="00560EDA">
      <w:pPr>
        <w:pStyle w:val="Heading1"/>
      </w:pPr>
      <w:r>
        <w:t>UC#1</w:t>
      </w:r>
    </w:p>
    <w:p w:rsidR="00BE4AB0" w:rsidRPr="00BE4AB0" w:rsidRDefault="00BE4AB0" w:rsidP="00BE4AB0">
      <w:r>
        <w:t>UC#1 name: …</w:t>
      </w:r>
    </w:p>
    <w:p w:rsidR="00F85767" w:rsidRDefault="00EE6981" w:rsidP="00560EDA">
      <w:pPr>
        <w:pStyle w:val="Heading2"/>
      </w:pPr>
      <w:r>
        <w:t xml:space="preserve">UC#1 </w:t>
      </w:r>
      <w:r w:rsidR="00560EDA">
        <w:t>Functionality</w:t>
      </w:r>
    </w:p>
    <w:p w:rsidR="00560EDA" w:rsidRPr="00560EDA" w:rsidRDefault="00CF3602" w:rsidP="00560EDA">
      <w:pPr>
        <w:pStyle w:val="Heading3"/>
      </w:pPr>
      <w:r>
        <w:t>F#X</w:t>
      </w:r>
    </w:p>
    <w:p w:rsidR="00465786" w:rsidRPr="00465786" w:rsidRDefault="00465786" w:rsidP="00465786">
      <w:pPr>
        <w:rPr>
          <w:i/>
        </w:rPr>
      </w:pPr>
      <w:r w:rsidRPr="00465786">
        <w:rPr>
          <w:i/>
        </w:rPr>
        <w:t xml:space="preserve">&lt;Screenshots where function </w:t>
      </w:r>
      <w:r w:rsidR="00036B57">
        <w:rPr>
          <w:i/>
        </w:rPr>
        <w:t>F</w:t>
      </w:r>
      <w:r w:rsidR="00CB187B">
        <w:rPr>
          <w:i/>
        </w:rPr>
        <w:t>#</w:t>
      </w:r>
      <w:r w:rsidR="00036B57">
        <w:rPr>
          <w:i/>
        </w:rPr>
        <w:t>X</w:t>
      </w:r>
      <w:r w:rsidRPr="00465786">
        <w:rPr>
          <w:i/>
        </w:rPr>
        <w:t xml:space="preserve"> is performed in (either) prototype&gt;</w:t>
      </w:r>
    </w:p>
    <w:p w:rsidR="008565CE" w:rsidRDefault="00F85767" w:rsidP="008565CE">
      <w:pPr>
        <w:tabs>
          <w:tab w:val="left" w:pos="3261"/>
          <w:tab w:val="left" w:pos="6521"/>
          <w:tab w:val="left" w:pos="9315"/>
        </w:tabs>
      </w:pPr>
      <w:r>
        <w:rPr>
          <w:noProof/>
          <w:lang w:val="en-US"/>
        </w:rPr>
        <w:drawing>
          <wp:inline distT="0" distB="0" distL="0" distR="0" wp14:anchorId="71FBC9E0" wp14:editId="637C856B">
            <wp:extent cx="15240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CF3602">
        <w:rPr>
          <w:noProof/>
          <w:lang w:val="en-US"/>
        </w:rPr>
        <w:drawing>
          <wp:inline distT="0" distB="0" distL="0" distR="0" wp14:anchorId="3B173B34" wp14:editId="054711DC">
            <wp:extent cx="15240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CB187B" w:rsidRDefault="00CB187B" w:rsidP="008565CE">
      <w:pPr>
        <w:tabs>
          <w:tab w:val="left" w:pos="3261"/>
          <w:tab w:val="left" w:pos="6521"/>
          <w:tab w:val="left" w:pos="9315"/>
        </w:tabs>
      </w:pPr>
    </w:p>
    <w:p w:rsidR="00CB187B" w:rsidRDefault="00560EDA" w:rsidP="00CB187B">
      <w:pPr>
        <w:pStyle w:val="Heading3"/>
      </w:pPr>
      <w:r>
        <w:t>F</w:t>
      </w:r>
      <w:r w:rsidR="00CF3602">
        <w:t>#Y</w:t>
      </w:r>
    </w:p>
    <w:p w:rsidR="00CB187B" w:rsidRPr="00465786" w:rsidRDefault="00CB187B" w:rsidP="00CB187B">
      <w:pPr>
        <w:rPr>
          <w:i/>
        </w:rPr>
      </w:pPr>
      <w:r w:rsidRPr="00465786">
        <w:rPr>
          <w:i/>
        </w:rPr>
        <w:t xml:space="preserve">&lt;Screenshots where function </w:t>
      </w:r>
      <w:r w:rsidR="00036B57">
        <w:rPr>
          <w:i/>
        </w:rPr>
        <w:t>F</w:t>
      </w:r>
      <w:r>
        <w:rPr>
          <w:i/>
        </w:rPr>
        <w:t>#</w:t>
      </w:r>
      <w:r w:rsidR="00036B57">
        <w:rPr>
          <w:i/>
        </w:rPr>
        <w:t>Y</w:t>
      </w:r>
      <w:r w:rsidRPr="00465786">
        <w:rPr>
          <w:i/>
        </w:rPr>
        <w:t xml:space="preserve"> is performed in (either) prototype&gt;</w:t>
      </w:r>
    </w:p>
    <w:p w:rsidR="00CB187B" w:rsidRDefault="00CB187B" w:rsidP="00CB187B">
      <w:pPr>
        <w:tabs>
          <w:tab w:val="left" w:pos="3261"/>
          <w:tab w:val="left" w:pos="6521"/>
          <w:tab w:val="left" w:pos="9315"/>
        </w:tabs>
      </w:pPr>
      <w:r>
        <w:rPr>
          <w:noProof/>
          <w:lang w:val="en-US"/>
        </w:rPr>
        <w:drawing>
          <wp:inline distT="0" distB="0" distL="0" distR="0" wp14:anchorId="1284E1D7" wp14:editId="0ED8C26F">
            <wp:extent cx="1524000" cy="1114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2CA7E12F" wp14:editId="3F769F24">
            <wp:extent cx="1524000" cy="1114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44C40477" wp14:editId="2EEC21A6">
            <wp:extent cx="15240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CB187B" w:rsidRDefault="00CB187B" w:rsidP="00CB187B">
      <w:pPr>
        <w:tabs>
          <w:tab w:val="left" w:pos="3261"/>
          <w:tab w:val="left" w:pos="6521"/>
          <w:tab w:val="left" w:pos="9315"/>
        </w:tabs>
      </w:pPr>
    </w:p>
    <w:p w:rsidR="00CB187B" w:rsidRDefault="00560EDA" w:rsidP="00CB187B">
      <w:pPr>
        <w:pStyle w:val="Heading3"/>
      </w:pPr>
      <w:r>
        <w:t>F</w:t>
      </w:r>
      <w:r w:rsidR="00CF3602">
        <w:t>#Z</w:t>
      </w:r>
    </w:p>
    <w:p w:rsidR="008565CE" w:rsidRDefault="00686FC6" w:rsidP="00F85767">
      <w:pPr>
        <w:tabs>
          <w:tab w:val="left" w:pos="3261"/>
          <w:tab w:val="left" w:pos="6521"/>
        </w:tabs>
      </w:pPr>
      <w:r>
        <w:t>…</w:t>
      </w:r>
    </w:p>
    <w:p w:rsidR="00CF3602" w:rsidRDefault="00EE6981" w:rsidP="00CF3602">
      <w:pPr>
        <w:pStyle w:val="Heading2"/>
      </w:pPr>
      <w:r>
        <w:t xml:space="preserve">UC#1 </w:t>
      </w:r>
      <w:r w:rsidR="00CF3602">
        <w:t>Data</w:t>
      </w:r>
    </w:p>
    <w:p w:rsidR="002539B7" w:rsidRDefault="002539B7" w:rsidP="002539B7">
      <w:r w:rsidRPr="00465786">
        <w:rPr>
          <w:i/>
        </w:rPr>
        <w:t>&lt;</w:t>
      </w:r>
      <w:r>
        <w:rPr>
          <w:i/>
        </w:rPr>
        <w:t>Identify entities and attributes in list form (or any tidy format); add/remove columns/rows as needed</w:t>
      </w:r>
      <w:r w:rsidRPr="00465786">
        <w:rPr>
          <w:i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E728BB" w:rsidTr="00E728BB">
        <w:tc>
          <w:tcPr>
            <w:tcW w:w="3398" w:type="dxa"/>
          </w:tcPr>
          <w:p w:rsidR="00E728BB" w:rsidRDefault="00E728BB" w:rsidP="00036B57">
            <w:r>
              <w:t xml:space="preserve">Entity name: </w:t>
            </w:r>
          </w:p>
        </w:tc>
        <w:tc>
          <w:tcPr>
            <w:tcW w:w="3398" w:type="dxa"/>
          </w:tcPr>
          <w:p w:rsidR="00E728BB" w:rsidRDefault="00E728BB" w:rsidP="00036B57">
            <w:r>
              <w:t>Entity name:</w:t>
            </w:r>
          </w:p>
        </w:tc>
        <w:tc>
          <w:tcPr>
            <w:tcW w:w="3398" w:type="dxa"/>
          </w:tcPr>
          <w:p w:rsidR="00E728BB" w:rsidRDefault="00E728BB" w:rsidP="00036B57">
            <w:r>
              <w:t>Entity name:</w:t>
            </w:r>
          </w:p>
        </w:tc>
      </w:tr>
      <w:tr w:rsidR="00E728BB" w:rsidTr="00E728BB">
        <w:tc>
          <w:tcPr>
            <w:tcW w:w="3398" w:type="dxa"/>
          </w:tcPr>
          <w:p w:rsidR="00E728BB" w:rsidRDefault="00E728BB" w:rsidP="00036B57">
            <w:r>
              <w:t>Attributes:</w:t>
            </w:r>
          </w:p>
          <w:p w:rsidR="00E728BB" w:rsidRDefault="00E728BB" w:rsidP="002539B7">
            <w:pPr>
              <w:pStyle w:val="ListParagraph"/>
              <w:numPr>
                <w:ilvl w:val="0"/>
                <w:numId w:val="6"/>
              </w:numPr>
            </w:pPr>
            <w:r>
              <w:t>x</w:t>
            </w:r>
          </w:p>
          <w:p w:rsidR="00E728BB" w:rsidRDefault="00E728BB" w:rsidP="002539B7">
            <w:pPr>
              <w:pStyle w:val="ListParagraph"/>
              <w:numPr>
                <w:ilvl w:val="0"/>
                <w:numId w:val="6"/>
              </w:numPr>
            </w:pPr>
            <w:r>
              <w:t>y</w:t>
            </w:r>
          </w:p>
          <w:p w:rsidR="00E728BB" w:rsidRDefault="00E728BB" w:rsidP="002539B7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z</w:t>
            </w:r>
          </w:p>
        </w:tc>
        <w:tc>
          <w:tcPr>
            <w:tcW w:w="3398" w:type="dxa"/>
          </w:tcPr>
          <w:p w:rsidR="00E728BB" w:rsidRDefault="00E728BB" w:rsidP="00E728BB">
            <w:r>
              <w:lastRenderedPageBreak/>
              <w:t>Attributes:</w:t>
            </w:r>
          </w:p>
          <w:p w:rsidR="00E728BB" w:rsidRDefault="00E728BB" w:rsidP="002539B7">
            <w:pPr>
              <w:pStyle w:val="ListParagraph"/>
              <w:numPr>
                <w:ilvl w:val="0"/>
                <w:numId w:val="7"/>
              </w:numPr>
            </w:pPr>
            <w:r>
              <w:t>x</w:t>
            </w:r>
          </w:p>
          <w:p w:rsidR="00E728BB" w:rsidRDefault="00E728BB" w:rsidP="002539B7">
            <w:pPr>
              <w:pStyle w:val="ListParagraph"/>
              <w:numPr>
                <w:ilvl w:val="0"/>
                <w:numId w:val="7"/>
              </w:numPr>
            </w:pPr>
            <w:r>
              <w:t>y</w:t>
            </w:r>
          </w:p>
          <w:p w:rsidR="00E728BB" w:rsidRDefault="00E728BB" w:rsidP="002539B7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z</w:t>
            </w:r>
          </w:p>
        </w:tc>
        <w:tc>
          <w:tcPr>
            <w:tcW w:w="3398" w:type="dxa"/>
          </w:tcPr>
          <w:p w:rsidR="00E728BB" w:rsidRDefault="00E728BB" w:rsidP="00E728BB">
            <w:r>
              <w:lastRenderedPageBreak/>
              <w:t>Attributes:</w:t>
            </w:r>
          </w:p>
          <w:p w:rsidR="00E728BB" w:rsidRDefault="002539B7" w:rsidP="002539B7">
            <w:pPr>
              <w:pStyle w:val="ListParagraph"/>
              <w:numPr>
                <w:ilvl w:val="0"/>
                <w:numId w:val="8"/>
              </w:numPr>
            </w:pPr>
            <w:r>
              <w:t>…</w:t>
            </w:r>
          </w:p>
        </w:tc>
      </w:tr>
    </w:tbl>
    <w:p w:rsidR="00E728BB" w:rsidRDefault="00E728BB" w:rsidP="00036B57"/>
    <w:p w:rsidR="00036B57" w:rsidRPr="00465786" w:rsidRDefault="00036B57" w:rsidP="00036B57">
      <w:pPr>
        <w:rPr>
          <w:i/>
        </w:rPr>
      </w:pPr>
      <w:r w:rsidRPr="00465786">
        <w:rPr>
          <w:i/>
        </w:rPr>
        <w:t>&lt;</w:t>
      </w:r>
      <w:r>
        <w:rPr>
          <w:i/>
        </w:rPr>
        <w:t>Annotated s</w:t>
      </w:r>
      <w:r w:rsidRPr="00465786">
        <w:rPr>
          <w:i/>
        </w:rPr>
        <w:t xml:space="preserve">creenshots where </w:t>
      </w:r>
      <w:r w:rsidR="00E728BB">
        <w:rPr>
          <w:i/>
        </w:rPr>
        <w:t xml:space="preserve">the above entity/entities and attributes </w:t>
      </w:r>
      <w:r w:rsidR="000A655E">
        <w:rPr>
          <w:i/>
        </w:rPr>
        <w:t>is/</w:t>
      </w:r>
      <w:r w:rsidR="00E728BB">
        <w:rPr>
          <w:i/>
        </w:rPr>
        <w:t>are seen</w:t>
      </w:r>
      <w:r w:rsidRPr="00465786">
        <w:rPr>
          <w:i/>
        </w:rPr>
        <w:t xml:space="preserve"> in (either) prototype&gt;</w:t>
      </w:r>
    </w:p>
    <w:p w:rsidR="00036B57" w:rsidRPr="00036B57" w:rsidRDefault="00036B57" w:rsidP="00036B57"/>
    <w:p w:rsidR="00CF3602" w:rsidRDefault="00CF3602" w:rsidP="00F85767">
      <w:pPr>
        <w:tabs>
          <w:tab w:val="left" w:pos="3261"/>
          <w:tab w:val="left" w:pos="6521"/>
        </w:tabs>
      </w:pPr>
      <w:r>
        <w:object w:dxaOrig="8145" w:dyaOrig="4965" w14:anchorId="33D39D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46.25pt" o:ole="">
            <v:imagedata r:id="rId6" o:title=""/>
          </v:shape>
          <o:OLEObject Type="Embed" ProgID="Visio.Drawing.15" ShapeID="_x0000_i1025" DrawAspect="Content" ObjectID="_1550662135" r:id="rId7"/>
        </w:object>
      </w:r>
      <w:r w:rsidR="00036B57">
        <w:object w:dxaOrig="5745" w:dyaOrig="6030" w14:anchorId="58548415">
          <v:shape id="_x0000_i1026" type="#_x0000_t75" style="width:178.5pt;height:187.5pt" o:ole="">
            <v:imagedata r:id="rId8" o:title=""/>
          </v:shape>
          <o:OLEObject Type="Embed" ProgID="Visio.Drawing.15" ShapeID="_x0000_i1026" DrawAspect="Content" ObjectID="_1550662136" r:id="rId9"/>
        </w:object>
      </w:r>
    </w:p>
    <w:p w:rsidR="00F85767" w:rsidRDefault="00EE6981" w:rsidP="00EE6981">
      <w:pPr>
        <w:pStyle w:val="Heading2"/>
      </w:pPr>
      <w:r>
        <w:t xml:space="preserve">UC#1 </w:t>
      </w:r>
      <w:r w:rsidR="00CF3602">
        <w:t>D</w:t>
      </w:r>
      <w:r w:rsidR="00F85767">
        <w:t>emonstration</w:t>
      </w:r>
      <w:r w:rsidR="00CF3602">
        <w:t>/simulation</w:t>
      </w:r>
    </w:p>
    <w:p w:rsidR="008565CE" w:rsidRDefault="0089707B" w:rsidP="0089707B">
      <w:r w:rsidRPr="0089707B">
        <w:t>Chosen</w:t>
      </w:r>
      <w:r>
        <w:t xml:space="preserve"> function number: F#</w:t>
      </w:r>
    </w:p>
    <w:p w:rsidR="0089707B" w:rsidRDefault="0089707B" w:rsidP="0089707B">
      <w:r>
        <w:t>Chosen function name: …</w:t>
      </w:r>
    </w:p>
    <w:p w:rsidR="0089707B" w:rsidRPr="0089707B" w:rsidRDefault="0089707B" w:rsidP="0089707B"/>
    <w:p w:rsidR="008565CE" w:rsidRDefault="008565CE" w:rsidP="008565CE">
      <w:pPr>
        <w:jc w:val="center"/>
      </w:pPr>
      <w:r>
        <w:rPr>
          <w:noProof/>
          <w:lang w:val="en-US"/>
        </w:rPr>
        <w:drawing>
          <wp:inline distT="0" distB="0" distL="0" distR="0" wp14:anchorId="3D5C071A" wp14:editId="0E893263">
            <wp:extent cx="4000500" cy="2219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CE" w:rsidRDefault="008565CE" w:rsidP="008565CE">
      <w:pPr>
        <w:jc w:val="center"/>
      </w:pPr>
      <w:r>
        <w:rPr>
          <w:noProof/>
          <w:lang w:val="en-US"/>
        </w:rPr>
        <w:drawing>
          <wp:inline distT="0" distB="0" distL="0" distR="0" wp14:anchorId="405EAD72" wp14:editId="0B30D212">
            <wp:extent cx="2971800" cy="2505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CE" w:rsidRPr="008565CE" w:rsidRDefault="008565CE" w:rsidP="008565CE"/>
    <w:p w:rsidR="00560EDA" w:rsidRDefault="00EE6981" w:rsidP="00560EDA">
      <w:pPr>
        <w:pStyle w:val="Heading2"/>
      </w:pPr>
      <w:r>
        <w:t xml:space="preserve">F# </w:t>
      </w:r>
      <w:r w:rsidR="002539B7">
        <w:t>Test plan</w:t>
      </w:r>
      <w:r w:rsidR="00356A73">
        <w:t xml:space="preserve"> 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0"/>
        <w:gridCol w:w="7364"/>
      </w:tblGrid>
      <w:tr w:rsidR="00CD2768" w:rsidTr="00CD2768">
        <w:tc>
          <w:tcPr>
            <w:tcW w:w="2830" w:type="dxa"/>
          </w:tcPr>
          <w:p w:rsidR="00CD2768" w:rsidRPr="00023B29" w:rsidRDefault="00CD2768" w:rsidP="00CD2768">
            <w:r>
              <w:lastRenderedPageBreak/>
              <w:t>Goal/D</w:t>
            </w:r>
            <w:r w:rsidRPr="00023B29">
              <w:t xml:space="preserve">escription of </w:t>
            </w:r>
            <w:r>
              <w:t>test plan</w:t>
            </w:r>
          </w:p>
        </w:tc>
        <w:tc>
          <w:tcPr>
            <w:tcW w:w="7364" w:type="dxa"/>
          </w:tcPr>
          <w:p w:rsidR="00CD2768" w:rsidRDefault="00CD2768" w:rsidP="00CD2768">
            <w:r w:rsidRPr="00B27502">
              <w:rPr>
                <w:i/>
              </w:rPr>
              <w:t>&lt;</w:t>
            </w:r>
            <w:r>
              <w:rPr>
                <w:i/>
              </w:rPr>
              <w:t>What does this test plan aim to achieve?</w:t>
            </w:r>
            <w:r w:rsidRPr="00B27502">
              <w:rPr>
                <w:i/>
              </w:rPr>
              <w:t>&gt;</w:t>
            </w:r>
          </w:p>
        </w:tc>
      </w:tr>
      <w:tr w:rsidR="00CD2768" w:rsidTr="00CD2768">
        <w:tc>
          <w:tcPr>
            <w:tcW w:w="2830" w:type="dxa"/>
          </w:tcPr>
          <w:p w:rsidR="00CD2768" w:rsidRPr="00023B29" w:rsidRDefault="00CD2768" w:rsidP="00F60067">
            <w:r>
              <w:t>Testing method</w:t>
            </w:r>
          </w:p>
        </w:tc>
        <w:tc>
          <w:tcPr>
            <w:tcW w:w="7364" w:type="dxa"/>
          </w:tcPr>
          <w:p w:rsidR="00CD2768" w:rsidRDefault="00CD2768" w:rsidP="00CD2768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E</w:t>
            </w:r>
            <w:r>
              <w:rPr>
                <w:i/>
              </w:rPr>
              <w:t>xplain how this function will be tested on the prototype; be specific</w:t>
            </w:r>
            <w:r w:rsidRPr="00B27502">
              <w:rPr>
                <w:i/>
              </w:rPr>
              <w:t>&gt;</w:t>
            </w:r>
          </w:p>
        </w:tc>
      </w:tr>
      <w:tr w:rsidR="00CD2768" w:rsidTr="00CD2768">
        <w:tc>
          <w:tcPr>
            <w:tcW w:w="2830" w:type="dxa"/>
          </w:tcPr>
          <w:p w:rsidR="00CD2768" w:rsidRPr="00023B29" w:rsidRDefault="00CD2768" w:rsidP="00F60067">
            <w:r w:rsidRPr="00023B29">
              <w:t>Expected successful result</w:t>
            </w:r>
          </w:p>
        </w:tc>
        <w:tc>
          <w:tcPr>
            <w:tcW w:w="7364" w:type="dxa"/>
          </w:tcPr>
          <w:p w:rsidR="00CD2768" w:rsidRDefault="00CD2768" w:rsidP="00CD2768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E</w:t>
            </w:r>
            <w:r>
              <w:rPr>
                <w:i/>
              </w:rPr>
              <w:t>xplain the expected outcome or behaviour when the testing method is successfully performed</w:t>
            </w:r>
            <w:r w:rsidRPr="00B27502">
              <w:rPr>
                <w:i/>
              </w:rPr>
              <w:t>&gt;</w:t>
            </w:r>
          </w:p>
        </w:tc>
      </w:tr>
      <w:tr w:rsidR="00CD2768" w:rsidTr="00CD2768">
        <w:tc>
          <w:tcPr>
            <w:tcW w:w="2830" w:type="dxa"/>
          </w:tcPr>
          <w:p w:rsidR="00CD2768" w:rsidRPr="00023B29" w:rsidRDefault="00CD2768" w:rsidP="00F60067">
            <w:r w:rsidRPr="00023B29">
              <w:t>Other notes</w:t>
            </w:r>
            <w:r>
              <w:t xml:space="preserve"> (optional)</w:t>
            </w:r>
          </w:p>
        </w:tc>
        <w:tc>
          <w:tcPr>
            <w:tcW w:w="7364" w:type="dxa"/>
          </w:tcPr>
          <w:p w:rsidR="00CD2768" w:rsidRDefault="00CD2768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W</w:t>
            </w:r>
            <w:r>
              <w:rPr>
                <w:i/>
              </w:rPr>
              <w:t xml:space="preserve">rite any notes the marker should know which </w:t>
            </w:r>
            <w:r w:rsidR="00FA3473">
              <w:rPr>
                <w:i/>
              </w:rPr>
              <w:t>do not</w:t>
            </w:r>
            <w:r>
              <w:rPr>
                <w:i/>
              </w:rPr>
              <w:t xml:space="preserve"> fit </w:t>
            </w:r>
            <w:r w:rsidR="000A655E">
              <w:rPr>
                <w:i/>
              </w:rPr>
              <w:t>within</w:t>
            </w:r>
            <w:r>
              <w:rPr>
                <w:i/>
              </w:rPr>
              <w:t xml:space="preserve"> the above headings</w:t>
            </w:r>
            <w:r w:rsidRPr="00B27502">
              <w:rPr>
                <w:i/>
              </w:rPr>
              <w:t>&gt;</w:t>
            </w:r>
          </w:p>
        </w:tc>
      </w:tr>
    </w:tbl>
    <w:p w:rsidR="00686FC6" w:rsidRPr="008565CE" w:rsidRDefault="00686FC6" w:rsidP="008565CE"/>
    <w:p w:rsidR="00EE6981" w:rsidRDefault="00EE6981" w:rsidP="00EE6981">
      <w:pPr>
        <w:pStyle w:val="Heading1"/>
      </w:pPr>
      <w:r>
        <w:t>UC#2</w:t>
      </w:r>
    </w:p>
    <w:p w:rsidR="00B534D7" w:rsidRPr="00BE4AB0" w:rsidRDefault="00B534D7" w:rsidP="00B534D7">
      <w:r>
        <w:t>UC#2 name: …</w:t>
      </w:r>
    </w:p>
    <w:p w:rsidR="00B534D7" w:rsidRPr="00B534D7" w:rsidRDefault="00B534D7" w:rsidP="00B534D7"/>
    <w:p w:rsidR="00EE6981" w:rsidRDefault="00EE6981" w:rsidP="00EE6981">
      <w:pPr>
        <w:pStyle w:val="Heading2"/>
      </w:pPr>
      <w:r>
        <w:t>UC#2 Functionality</w:t>
      </w:r>
    </w:p>
    <w:p w:rsidR="00EE6981" w:rsidRPr="00560EDA" w:rsidRDefault="00EE6981" w:rsidP="00EE6981">
      <w:pPr>
        <w:pStyle w:val="Heading3"/>
      </w:pPr>
      <w:r>
        <w:t>F#X</w:t>
      </w:r>
    </w:p>
    <w:p w:rsidR="00EE6981" w:rsidRPr="00465786" w:rsidRDefault="00EE6981" w:rsidP="00EE6981">
      <w:pPr>
        <w:rPr>
          <w:i/>
        </w:rPr>
      </w:pPr>
      <w:r w:rsidRPr="00465786">
        <w:rPr>
          <w:i/>
        </w:rPr>
        <w:t xml:space="preserve">&lt;Screenshots where function </w:t>
      </w:r>
      <w:r>
        <w:rPr>
          <w:i/>
        </w:rPr>
        <w:t>F#X</w:t>
      </w:r>
      <w:r w:rsidRPr="00465786">
        <w:rPr>
          <w:i/>
        </w:rPr>
        <w:t xml:space="preserve"> is performed in (either) prototype&gt;</w:t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  <w:r>
        <w:rPr>
          <w:noProof/>
          <w:lang w:val="en-US"/>
        </w:rPr>
        <w:drawing>
          <wp:inline distT="0" distB="0" distL="0" distR="0" wp14:anchorId="417117E6" wp14:editId="2AAEAD38">
            <wp:extent cx="1524000" cy="11144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0A380EF2" wp14:editId="23A205F9">
            <wp:extent cx="1524000" cy="11144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</w:p>
    <w:p w:rsidR="00EE6981" w:rsidRDefault="00EE6981" w:rsidP="00EE6981">
      <w:pPr>
        <w:pStyle w:val="Heading3"/>
      </w:pPr>
      <w:r>
        <w:t>F#Y</w:t>
      </w:r>
    </w:p>
    <w:p w:rsidR="00EE6981" w:rsidRPr="00465786" w:rsidRDefault="00EE6981" w:rsidP="00EE6981">
      <w:pPr>
        <w:rPr>
          <w:i/>
        </w:rPr>
      </w:pPr>
      <w:r w:rsidRPr="00465786">
        <w:rPr>
          <w:i/>
        </w:rPr>
        <w:t xml:space="preserve">&lt;Screenshots where function </w:t>
      </w:r>
      <w:r>
        <w:rPr>
          <w:i/>
        </w:rPr>
        <w:t>F#Y</w:t>
      </w:r>
      <w:r w:rsidRPr="00465786">
        <w:rPr>
          <w:i/>
        </w:rPr>
        <w:t xml:space="preserve"> is performed in (either) prototype&gt;</w:t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  <w:r>
        <w:rPr>
          <w:noProof/>
          <w:lang w:val="en-US"/>
        </w:rPr>
        <w:drawing>
          <wp:inline distT="0" distB="0" distL="0" distR="0" wp14:anchorId="19CBF3CE" wp14:editId="4054F137">
            <wp:extent cx="1524000" cy="11144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15B69A7B" wp14:editId="19512FD0">
            <wp:extent cx="1524000" cy="111442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5AA3EAD8" wp14:editId="5D7547B8">
            <wp:extent cx="1524000" cy="11144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</w:p>
    <w:p w:rsidR="00EE6981" w:rsidRDefault="00EE6981" w:rsidP="00EE6981">
      <w:pPr>
        <w:pStyle w:val="Heading3"/>
      </w:pPr>
      <w:r>
        <w:t>F#Z</w:t>
      </w:r>
    </w:p>
    <w:p w:rsidR="00EE6981" w:rsidRDefault="00EE6981" w:rsidP="00EE6981">
      <w:pPr>
        <w:tabs>
          <w:tab w:val="left" w:pos="3261"/>
          <w:tab w:val="left" w:pos="6521"/>
        </w:tabs>
      </w:pPr>
      <w:r>
        <w:t>…</w:t>
      </w:r>
    </w:p>
    <w:p w:rsidR="00EE6981" w:rsidRDefault="00EE6981" w:rsidP="00EE6981">
      <w:pPr>
        <w:pStyle w:val="Heading2"/>
      </w:pPr>
      <w:r>
        <w:t>UC#2 Data</w:t>
      </w:r>
    </w:p>
    <w:p w:rsidR="00EE6981" w:rsidRDefault="00EE6981" w:rsidP="00EE6981">
      <w:r w:rsidRPr="00465786">
        <w:rPr>
          <w:i/>
        </w:rPr>
        <w:t>&lt;</w:t>
      </w:r>
      <w:r>
        <w:rPr>
          <w:i/>
        </w:rPr>
        <w:t>Identify entities and attributes in list form (or any tidy format); add/remove columns/rows as needed</w:t>
      </w:r>
      <w:r w:rsidRPr="00465786">
        <w:rPr>
          <w:i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EE6981" w:rsidTr="00F60067">
        <w:tc>
          <w:tcPr>
            <w:tcW w:w="3398" w:type="dxa"/>
          </w:tcPr>
          <w:p w:rsidR="00EE6981" w:rsidRDefault="00EE6981" w:rsidP="00F60067">
            <w:r>
              <w:t xml:space="preserve">Entity name: </w:t>
            </w:r>
          </w:p>
        </w:tc>
        <w:tc>
          <w:tcPr>
            <w:tcW w:w="3398" w:type="dxa"/>
          </w:tcPr>
          <w:p w:rsidR="00EE6981" w:rsidRDefault="00EE6981" w:rsidP="00F60067">
            <w:r>
              <w:t>Entity name:</w:t>
            </w:r>
          </w:p>
        </w:tc>
        <w:tc>
          <w:tcPr>
            <w:tcW w:w="3398" w:type="dxa"/>
          </w:tcPr>
          <w:p w:rsidR="00EE6981" w:rsidRDefault="00EE6981" w:rsidP="00F60067">
            <w:r>
              <w:t>Entity name:</w:t>
            </w:r>
          </w:p>
        </w:tc>
      </w:tr>
      <w:tr w:rsidR="00EE6981" w:rsidTr="00F60067">
        <w:tc>
          <w:tcPr>
            <w:tcW w:w="3398" w:type="dxa"/>
          </w:tcPr>
          <w:p w:rsidR="00EE6981" w:rsidRDefault="00EE6981" w:rsidP="00F60067">
            <w:r>
              <w:t>Attributes: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6"/>
              </w:numPr>
            </w:pPr>
            <w:r>
              <w:t>x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6"/>
              </w:numPr>
            </w:pPr>
            <w:r>
              <w:t>y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6"/>
              </w:numPr>
            </w:pPr>
            <w:r>
              <w:t>z</w:t>
            </w:r>
          </w:p>
        </w:tc>
        <w:tc>
          <w:tcPr>
            <w:tcW w:w="3398" w:type="dxa"/>
          </w:tcPr>
          <w:p w:rsidR="00EE6981" w:rsidRDefault="00EE6981" w:rsidP="00F60067">
            <w:r>
              <w:t>Attributes: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7"/>
              </w:numPr>
            </w:pPr>
            <w:r>
              <w:t>x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7"/>
              </w:numPr>
            </w:pPr>
            <w:r>
              <w:t>y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7"/>
              </w:numPr>
            </w:pPr>
            <w:r>
              <w:t>z</w:t>
            </w:r>
          </w:p>
        </w:tc>
        <w:tc>
          <w:tcPr>
            <w:tcW w:w="3398" w:type="dxa"/>
          </w:tcPr>
          <w:p w:rsidR="00EE6981" w:rsidRDefault="00EE6981" w:rsidP="00F60067">
            <w:r>
              <w:t>Attributes: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8"/>
              </w:numPr>
            </w:pPr>
            <w:r>
              <w:t>…</w:t>
            </w:r>
          </w:p>
        </w:tc>
      </w:tr>
    </w:tbl>
    <w:p w:rsidR="00EE6981" w:rsidRDefault="00EE6981" w:rsidP="00EE6981"/>
    <w:p w:rsidR="00EE6981" w:rsidRPr="00465786" w:rsidRDefault="00EE6981" w:rsidP="00EE6981">
      <w:pPr>
        <w:rPr>
          <w:i/>
        </w:rPr>
      </w:pPr>
      <w:r w:rsidRPr="00465786">
        <w:rPr>
          <w:i/>
        </w:rPr>
        <w:t>&lt;</w:t>
      </w:r>
      <w:r>
        <w:rPr>
          <w:i/>
        </w:rPr>
        <w:t>Annotated s</w:t>
      </w:r>
      <w:r w:rsidRPr="00465786">
        <w:rPr>
          <w:i/>
        </w:rPr>
        <w:t xml:space="preserve">creenshots where </w:t>
      </w:r>
      <w:r>
        <w:rPr>
          <w:i/>
        </w:rPr>
        <w:t xml:space="preserve">the above entity/entities and attributes </w:t>
      </w:r>
      <w:r w:rsidR="000A655E">
        <w:rPr>
          <w:i/>
        </w:rPr>
        <w:t>is/</w:t>
      </w:r>
      <w:r>
        <w:rPr>
          <w:i/>
        </w:rPr>
        <w:t>are seen</w:t>
      </w:r>
      <w:r w:rsidRPr="00465786">
        <w:rPr>
          <w:i/>
        </w:rPr>
        <w:t xml:space="preserve"> in (either) prototype&gt;</w:t>
      </w:r>
    </w:p>
    <w:p w:rsidR="00EE6981" w:rsidRPr="00036B57" w:rsidRDefault="00EE6981" w:rsidP="00EE6981"/>
    <w:p w:rsidR="00EE6981" w:rsidRDefault="00EE6981" w:rsidP="00EE6981">
      <w:pPr>
        <w:tabs>
          <w:tab w:val="left" w:pos="3261"/>
          <w:tab w:val="left" w:pos="6521"/>
        </w:tabs>
      </w:pPr>
      <w:r>
        <w:object w:dxaOrig="8145" w:dyaOrig="4965" w14:anchorId="16CEE51A">
          <v:shape id="_x0000_i1027" type="#_x0000_t75" style="width:240pt;height:145.5pt" o:ole="">
            <v:imagedata r:id="rId6" o:title=""/>
          </v:shape>
          <o:OLEObject Type="Embed" ProgID="Visio.Drawing.15" ShapeID="_x0000_i1027" DrawAspect="Content" ObjectID="_1550662137" r:id="rId12"/>
        </w:object>
      </w:r>
      <w:r>
        <w:object w:dxaOrig="5745" w:dyaOrig="6030" w14:anchorId="1A37C7AD">
          <v:shape id="_x0000_i1028" type="#_x0000_t75" style="width:178.5pt;height:187.5pt" o:ole="">
            <v:imagedata r:id="rId8" o:title=""/>
          </v:shape>
          <o:OLEObject Type="Embed" ProgID="Visio.Drawing.15" ShapeID="_x0000_i1028" DrawAspect="Content" ObjectID="_1550662138" r:id="rId13"/>
        </w:object>
      </w:r>
    </w:p>
    <w:p w:rsidR="00EE6981" w:rsidRDefault="00EE6981" w:rsidP="00EE6981">
      <w:pPr>
        <w:pStyle w:val="Heading2"/>
      </w:pPr>
      <w:r>
        <w:t>UC#2 Demonstration/simulation</w:t>
      </w:r>
    </w:p>
    <w:p w:rsidR="0089707B" w:rsidRDefault="0089707B" w:rsidP="0089707B">
      <w:r w:rsidRPr="0089707B">
        <w:t>Chosen</w:t>
      </w:r>
      <w:r>
        <w:t xml:space="preserve"> function number: F#</w:t>
      </w:r>
    </w:p>
    <w:p w:rsidR="0089707B" w:rsidRDefault="0089707B" w:rsidP="0089707B">
      <w:r>
        <w:t>Chosen function name: …</w:t>
      </w:r>
    </w:p>
    <w:p w:rsidR="0089707B" w:rsidRDefault="0089707B" w:rsidP="00EE6981">
      <w:pPr>
        <w:jc w:val="center"/>
      </w:pPr>
    </w:p>
    <w:p w:rsidR="00EE6981" w:rsidRDefault="00EE6981" w:rsidP="00EE6981">
      <w:pPr>
        <w:jc w:val="center"/>
      </w:pPr>
      <w:r>
        <w:rPr>
          <w:noProof/>
          <w:lang w:val="en-US"/>
        </w:rPr>
        <w:drawing>
          <wp:inline distT="0" distB="0" distL="0" distR="0" wp14:anchorId="774D4338" wp14:editId="6A18B254">
            <wp:extent cx="4000500" cy="221932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1" w:rsidRDefault="00EE6981" w:rsidP="00EE6981">
      <w:pPr>
        <w:jc w:val="center"/>
      </w:pPr>
      <w:r>
        <w:rPr>
          <w:noProof/>
          <w:lang w:val="en-US"/>
        </w:rPr>
        <w:drawing>
          <wp:inline distT="0" distB="0" distL="0" distR="0" wp14:anchorId="507E2B70" wp14:editId="1355493F">
            <wp:extent cx="2971800" cy="25050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1" w:rsidRPr="008565CE" w:rsidRDefault="00EE6981" w:rsidP="00EE6981"/>
    <w:p w:rsidR="00EE6981" w:rsidRDefault="00EE6981" w:rsidP="00EE6981">
      <w:pPr>
        <w:pStyle w:val="Heading2"/>
      </w:pPr>
      <w:r>
        <w:t xml:space="preserve">F# Test plan 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0"/>
        <w:gridCol w:w="7364"/>
      </w:tblGrid>
      <w:tr w:rsidR="00EE6981" w:rsidTr="00F60067">
        <w:tc>
          <w:tcPr>
            <w:tcW w:w="2830" w:type="dxa"/>
          </w:tcPr>
          <w:p w:rsidR="00EE6981" w:rsidRPr="00023B29" w:rsidRDefault="00EE6981" w:rsidP="00F60067">
            <w:r>
              <w:t>Goal/D</w:t>
            </w:r>
            <w:r w:rsidRPr="00023B29">
              <w:t xml:space="preserve">escription of </w:t>
            </w:r>
            <w:r>
              <w:t>test plan</w:t>
            </w:r>
          </w:p>
        </w:tc>
        <w:tc>
          <w:tcPr>
            <w:tcW w:w="7364" w:type="dxa"/>
          </w:tcPr>
          <w:p w:rsidR="00EE6981" w:rsidRDefault="00EE6981" w:rsidP="00F60067">
            <w:r w:rsidRPr="00B27502">
              <w:rPr>
                <w:i/>
              </w:rPr>
              <w:t>&lt;</w:t>
            </w:r>
            <w:r>
              <w:rPr>
                <w:i/>
              </w:rPr>
              <w:t>What does this test plan aim to achieve?</w:t>
            </w:r>
            <w:r w:rsidRPr="00B27502">
              <w:rPr>
                <w:i/>
              </w:rPr>
              <w:t>&gt;</w:t>
            </w:r>
          </w:p>
        </w:tc>
      </w:tr>
      <w:tr w:rsidR="00EE6981" w:rsidTr="00F60067">
        <w:tc>
          <w:tcPr>
            <w:tcW w:w="2830" w:type="dxa"/>
          </w:tcPr>
          <w:p w:rsidR="00EE6981" w:rsidRPr="00023B29" w:rsidRDefault="00EE6981" w:rsidP="00F60067">
            <w:r>
              <w:t>Testing method</w:t>
            </w:r>
          </w:p>
        </w:tc>
        <w:tc>
          <w:tcPr>
            <w:tcW w:w="7364" w:type="dxa"/>
          </w:tcPr>
          <w:p w:rsidR="00EE6981" w:rsidRDefault="00EE6981" w:rsidP="00F60067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E</w:t>
            </w:r>
            <w:r>
              <w:rPr>
                <w:i/>
              </w:rPr>
              <w:t>xplain how this function will be tested on the prototype; be specific</w:t>
            </w:r>
            <w:r w:rsidRPr="00B27502">
              <w:rPr>
                <w:i/>
              </w:rPr>
              <w:t>&gt;</w:t>
            </w:r>
          </w:p>
        </w:tc>
      </w:tr>
      <w:tr w:rsidR="00EE6981" w:rsidTr="00F60067">
        <w:tc>
          <w:tcPr>
            <w:tcW w:w="2830" w:type="dxa"/>
          </w:tcPr>
          <w:p w:rsidR="00EE6981" w:rsidRPr="00023B29" w:rsidRDefault="00EE6981" w:rsidP="00F60067">
            <w:r w:rsidRPr="00023B29">
              <w:lastRenderedPageBreak/>
              <w:t>Expected successful result</w:t>
            </w:r>
          </w:p>
        </w:tc>
        <w:tc>
          <w:tcPr>
            <w:tcW w:w="7364" w:type="dxa"/>
          </w:tcPr>
          <w:p w:rsidR="00EE6981" w:rsidRDefault="00EE6981" w:rsidP="00F60067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E</w:t>
            </w:r>
            <w:r>
              <w:rPr>
                <w:i/>
              </w:rPr>
              <w:t>xplain the expected outcome or behaviour when the testing method is successfully performed</w:t>
            </w:r>
            <w:r w:rsidRPr="00B27502">
              <w:rPr>
                <w:i/>
              </w:rPr>
              <w:t>&gt;</w:t>
            </w:r>
          </w:p>
        </w:tc>
      </w:tr>
      <w:tr w:rsidR="00EE6981" w:rsidTr="00F60067">
        <w:tc>
          <w:tcPr>
            <w:tcW w:w="2830" w:type="dxa"/>
          </w:tcPr>
          <w:p w:rsidR="00EE6981" w:rsidRPr="00023B29" w:rsidRDefault="00EE6981" w:rsidP="00F60067">
            <w:r w:rsidRPr="00023B29">
              <w:t>Other notes</w:t>
            </w:r>
            <w:r>
              <w:t xml:space="preserve"> (optional)</w:t>
            </w:r>
          </w:p>
        </w:tc>
        <w:tc>
          <w:tcPr>
            <w:tcW w:w="7364" w:type="dxa"/>
          </w:tcPr>
          <w:p w:rsidR="00EE6981" w:rsidRDefault="00EE6981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W</w:t>
            </w:r>
            <w:r>
              <w:rPr>
                <w:i/>
              </w:rPr>
              <w:t xml:space="preserve">rite any notes the marker should know which </w:t>
            </w:r>
            <w:r w:rsidR="00FA3473">
              <w:rPr>
                <w:i/>
              </w:rPr>
              <w:t>do not</w:t>
            </w:r>
            <w:r>
              <w:rPr>
                <w:i/>
              </w:rPr>
              <w:t xml:space="preserve"> fit </w:t>
            </w:r>
            <w:r w:rsidR="000A655E">
              <w:rPr>
                <w:i/>
              </w:rPr>
              <w:t>within</w:t>
            </w:r>
            <w:r>
              <w:rPr>
                <w:i/>
              </w:rPr>
              <w:t xml:space="preserve"> the above headings</w:t>
            </w:r>
            <w:r w:rsidRPr="00B27502">
              <w:rPr>
                <w:i/>
              </w:rPr>
              <w:t>&gt;</w:t>
            </w:r>
          </w:p>
        </w:tc>
      </w:tr>
    </w:tbl>
    <w:p w:rsidR="00EE6981" w:rsidRPr="008565CE" w:rsidRDefault="00EE6981" w:rsidP="00EE6981"/>
    <w:p w:rsidR="00EE6981" w:rsidRDefault="00EE6981" w:rsidP="00EE6981">
      <w:pPr>
        <w:pStyle w:val="Heading1"/>
      </w:pPr>
      <w:r>
        <w:t>UC#3</w:t>
      </w:r>
    </w:p>
    <w:p w:rsidR="00B534D7" w:rsidRPr="00BE4AB0" w:rsidRDefault="00B534D7" w:rsidP="00B534D7">
      <w:r>
        <w:t>UC#3 name: …</w:t>
      </w:r>
    </w:p>
    <w:p w:rsidR="00B534D7" w:rsidRPr="00B534D7" w:rsidRDefault="00B534D7" w:rsidP="00B534D7"/>
    <w:p w:rsidR="00EE6981" w:rsidRDefault="00EE6981" w:rsidP="00EE6981">
      <w:pPr>
        <w:pStyle w:val="Heading2"/>
      </w:pPr>
      <w:r>
        <w:t>UC#3 Functionality</w:t>
      </w:r>
    </w:p>
    <w:p w:rsidR="00EE6981" w:rsidRPr="00560EDA" w:rsidRDefault="00EE6981" w:rsidP="00EE6981">
      <w:pPr>
        <w:pStyle w:val="Heading3"/>
      </w:pPr>
      <w:r>
        <w:t>F#X</w:t>
      </w:r>
    </w:p>
    <w:p w:rsidR="00EE6981" w:rsidRPr="00465786" w:rsidRDefault="00EE6981" w:rsidP="00EE6981">
      <w:pPr>
        <w:rPr>
          <w:i/>
        </w:rPr>
      </w:pPr>
      <w:r w:rsidRPr="00465786">
        <w:rPr>
          <w:i/>
        </w:rPr>
        <w:t xml:space="preserve">&lt;Screenshots where function </w:t>
      </w:r>
      <w:r>
        <w:rPr>
          <w:i/>
        </w:rPr>
        <w:t>F#X</w:t>
      </w:r>
      <w:r w:rsidRPr="00465786">
        <w:rPr>
          <w:i/>
        </w:rPr>
        <w:t xml:space="preserve"> is performed in (either) prototype&gt;</w:t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  <w:r>
        <w:rPr>
          <w:noProof/>
          <w:lang w:val="en-US"/>
        </w:rPr>
        <w:drawing>
          <wp:inline distT="0" distB="0" distL="0" distR="0" wp14:anchorId="55ACF450" wp14:editId="67257A9A">
            <wp:extent cx="1524000" cy="11144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23DD421C" wp14:editId="7A3DEFAE">
            <wp:extent cx="1524000" cy="11144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</w:p>
    <w:p w:rsidR="00EE6981" w:rsidRDefault="00EE6981" w:rsidP="00EE6981">
      <w:pPr>
        <w:pStyle w:val="Heading3"/>
      </w:pPr>
      <w:r>
        <w:t>F#Y</w:t>
      </w:r>
    </w:p>
    <w:p w:rsidR="00EE6981" w:rsidRPr="00465786" w:rsidRDefault="00EE6981" w:rsidP="00EE6981">
      <w:pPr>
        <w:rPr>
          <w:i/>
        </w:rPr>
      </w:pPr>
      <w:r w:rsidRPr="00465786">
        <w:rPr>
          <w:i/>
        </w:rPr>
        <w:t xml:space="preserve">&lt;Screenshots where function </w:t>
      </w:r>
      <w:r>
        <w:rPr>
          <w:i/>
        </w:rPr>
        <w:t>F#Y</w:t>
      </w:r>
      <w:r w:rsidRPr="00465786">
        <w:rPr>
          <w:i/>
        </w:rPr>
        <w:t xml:space="preserve"> is performed in (either) prototype&gt;</w:t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  <w:r>
        <w:rPr>
          <w:noProof/>
          <w:lang w:val="en-US"/>
        </w:rPr>
        <w:drawing>
          <wp:inline distT="0" distB="0" distL="0" distR="0" wp14:anchorId="3520D94D" wp14:editId="483D38D0">
            <wp:extent cx="1524000" cy="111442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6FB9553B" wp14:editId="3407B830">
            <wp:extent cx="1524000" cy="11144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2731D7BD" wp14:editId="3E2E4062">
            <wp:extent cx="1524000" cy="111442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</w:p>
    <w:p w:rsidR="00EE6981" w:rsidRDefault="00EE6981" w:rsidP="00EE6981">
      <w:pPr>
        <w:pStyle w:val="Heading3"/>
      </w:pPr>
      <w:r>
        <w:t>F#Z</w:t>
      </w:r>
    </w:p>
    <w:p w:rsidR="00EE6981" w:rsidRDefault="00EE6981" w:rsidP="00EE6981">
      <w:pPr>
        <w:tabs>
          <w:tab w:val="left" w:pos="3261"/>
          <w:tab w:val="left" w:pos="6521"/>
        </w:tabs>
      </w:pPr>
      <w:r>
        <w:t>…</w:t>
      </w:r>
    </w:p>
    <w:p w:rsidR="00EE6981" w:rsidRDefault="00EE6981" w:rsidP="00EE6981">
      <w:pPr>
        <w:pStyle w:val="Heading2"/>
      </w:pPr>
      <w:r>
        <w:t>UC#3 Data</w:t>
      </w:r>
    </w:p>
    <w:p w:rsidR="00EE6981" w:rsidRDefault="00EE6981" w:rsidP="00EE6981">
      <w:r w:rsidRPr="00465786">
        <w:rPr>
          <w:i/>
        </w:rPr>
        <w:t>&lt;</w:t>
      </w:r>
      <w:r>
        <w:rPr>
          <w:i/>
        </w:rPr>
        <w:t>Identify entities and attributes in list form (or any tidy format); add/remove columns/rows as needed</w:t>
      </w:r>
      <w:r w:rsidRPr="00465786">
        <w:rPr>
          <w:i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EE6981" w:rsidTr="00F60067">
        <w:tc>
          <w:tcPr>
            <w:tcW w:w="3398" w:type="dxa"/>
          </w:tcPr>
          <w:p w:rsidR="00EE6981" w:rsidRDefault="00EE6981" w:rsidP="00F60067">
            <w:r>
              <w:t xml:space="preserve">Entity name: </w:t>
            </w:r>
          </w:p>
        </w:tc>
        <w:tc>
          <w:tcPr>
            <w:tcW w:w="3398" w:type="dxa"/>
          </w:tcPr>
          <w:p w:rsidR="00EE6981" w:rsidRDefault="00EE6981" w:rsidP="00F60067">
            <w:r>
              <w:t>Entity name:</w:t>
            </w:r>
          </w:p>
        </w:tc>
        <w:tc>
          <w:tcPr>
            <w:tcW w:w="3398" w:type="dxa"/>
          </w:tcPr>
          <w:p w:rsidR="00EE6981" w:rsidRDefault="00EE6981" w:rsidP="00F60067">
            <w:r>
              <w:t>Entity name:</w:t>
            </w:r>
          </w:p>
        </w:tc>
      </w:tr>
      <w:tr w:rsidR="00EE6981" w:rsidTr="00F60067">
        <w:tc>
          <w:tcPr>
            <w:tcW w:w="3398" w:type="dxa"/>
          </w:tcPr>
          <w:p w:rsidR="00EE6981" w:rsidRDefault="00EE6981" w:rsidP="00F60067">
            <w:r>
              <w:t>Attributes: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6"/>
              </w:numPr>
            </w:pPr>
            <w:r>
              <w:t>x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6"/>
              </w:numPr>
            </w:pPr>
            <w:r>
              <w:t>y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6"/>
              </w:numPr>
            </w:pPr>
            <w:r>
              <w:t>z</w:t>
            </w:r>
          </w:p>
        </w:tc>
        <w:tc>
          <w:tcPr>
            <w:tcW w:w="3398" w:type="dxa"/>
          </w:tcPr>
          <w:p w:rsidR="00EE6981" w:rsidRDefault="00EE6981" w:rsidP="00F60067">
            <w:r>
              <w:t>Attributes: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7"/>
              </w:numPr>
            </w:pPr>
            <w:r>
              <w:t>x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7"/>
              </w:numPr>
            </w:pPr>
            <w:r>
              <w:t>y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7"/>
              </w:numPr>
            </w:pPr>
            <w:r>
              <w:t>z</w:t>
            </w:r>
          </w:p>
        </w:tc>
        <w:tc>
          <w:tcPr>
            <w:tcW w:w="3398" w:type="dxa"/>
          </w:tcPr>
          <w:p w:rsidR="00EE6981" w:rsidRDefault="00EE6981" w:rsidP="00F60067">
            <w:r>
              <w:t>Attributes: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8"/>
              </w:numPr>
            </w:pPr>
            <w:r>
              <w:t>…</w:t>
            </w:r>
          </w:p>
        </w:tc>
      </w:tr>
    </w:tbl>
    <w:p w:rsidR="00EE6981" w:rsidRDefault="00EE6981" w:rsidP="00EE6981"/>
    <w:p w:rsidR="00EE6981" w:rsidRPr="00465786" w:rsidRDefault="00EE6981" w:rsidP="00EE6981">
      <w:pPr>
        <w:rPr>
          <w:i/>
        </w:rPr>
      </w:pPr>
      <w:r w:rsidRPr="00465786">
        <w:rPr>
          <w:i/>
        </w:rPr>
        <w:t>&lt;</w:t>
      </w:r>
      <w:r>
        <w:rPr>
          <w:i/>
        </w:rPr>
        <w:t>Annotated s</w:t>
      </w:r>
      <w:r w:rsidRPr="00465786">
        <w:rPr>
          <w:i/>
        </w:rPr>
        <w:t xml:space="preserve">creenshots where </w:t>
      </w:r>
      <w:r>
        <w:rPr>
          <w:i/>
        </w:rPr>
        <w:t xml:space="preserve">the above entity/entities and attributes </w:t>
      </w:r>
      <w:r w:rsidR="000A655E">
        <w:rPr>
          <w:i/>
        </w:rPr>
        <w:t>is/</w:t>
      </w:r>
      <w:r>
        <w:rPr>
          <w:i/>
        </w:rPr>
        <w:t>are seen</w:t>
      </w:r>
      <w:r w:rsidRPr="00465786">
        <w:rPr>
          <w:i/>
        </w:rPr>
        <w:t xml:space="preserve"> in (either) prototype&gt;</w:t>
      </w:r>
    </w:p>
    <w:p w:rsidR="00EE6981" w:rsidRPr="00036B57" w:rsidRDefault="00EE6981" w:rsidP="00EE6981"/>
    <w:p w:rsidR="00EE6981" w:rsidRDefault="00EE6981" w:rsidP="00EE6981">
      <w:pPr>
        <w:tabs>
          <w:tab w:val="left" w:pos="3261"/>
          <w:tab w:val="left" w:pos="6521"/>
        </w:tabs>
      </w:pPr>
      <w:r>
        <w:object w:dxaOrig="8145" w:dyaOrig="4965" w14:anchorId="49E7BC65">
          <v:shape id="_x0000_i1029" type="#_x0000_t75" style="width:240pt;height:145.5pt" o:ole="">
            <v:imagedata r:id="rId6" o:title=""/>
          </v:shape>
          <o:OLEObject Type="Embed" ProgID="Visio.Drawing.15" ShapeID="_x0000_i1029" DrawAspect="Content" ObjectID="_1550662139" r:id="rId14"/>
        </w:object>
      </w:r>
      <w:r>
        <w:object w:dxaOrig="5745" w:dyaOrig="6030" w14:anchorId="5A33459B">
          <v:shape id="_x0000_i1030" type="#_x0000_t75" style="width:178.5pt;height:187.5pt" o:ole="">
            <v:imagedata r:id="rId8" o:title=""/>
          </v:shape>
          <o:OLEObject Type="Embed" ProgID="Visio.Drawing.15" ShapeID="_x0000_i1030" DrawAspect="Content" ObjectID="_1550662140" r:id="rId15"/>
        </w:object>
      </w:r>
    </w:p>
    <w:p w:rsidR="00EE6981" w:rsidRDefault="00EE6981" w:rsidP="00EE6981">
      <w:pPr>
        <w:pStyle w:val="Heading2"/>
      </w:pPr>
      <w:r>
        <w:t>UC#3 Demonstration/simulation</w:t>
      </w:r>
    </w:p>
    <w:p w:rsidR="0089707B" w:rsidRDefault="0089707B" w:rsidP="0089707B">
      <w:r w:rsidRPr="0089707B">
        <w:t>Chosen</w:t>
      </w:r>
      <w:r>
        <w:t xml:space="preserve"> function number: F#</w:t>
      </w:r>
    </w:p>
    <w:p w:rsidR="0089707B" w:rsidRDefault="0089707B" w:rsidP="0089707B">
      <w:r>
        <w:t>Chosen function name: …</w:t>
      </w:r>
    </w:p>
    <w:p w:rsidR="0089707B" w:rsidRDefault="0089707B" w:rsidP="0089707B"/>
    <w:p w:rsidR="00EE6981" w:rsidRDefault="00EE6981" w:rsidP="00EE6981">
      <w:pPr>
        <w:jc w:val="center"/>
      </w:pPr>
      <w:r>
        <w:rPr>
          <w:noProof/>
          <w:lang w:val="en-US"/>
        </w:rPr>
        <w:drawing>
          <wp:inline distT="0" distB="0" distL="0" distR="0" wp14:anchorId="0F68B776" wp14:editId="3F52E4C3">
            <wp:extent cx="4000500" cy="221932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1" w:rsidRDefault="00EE6981" w:rsidP="00EE6981">
      <w:pPr>
        <w:jc w:val="center"/>
      </w:pPr>
      <w:r>
        <w:rPr>
          <w:noProof/>
          <w:lang w:val="en-US"/>
        </w:rPr>
        <w:drawing>
          <wp:inline distT="0" distB="0" distL="0" distR="0" wp14:anchorId="6A1EDDD6" wp14:editId="3D314225">
            <wp:extent cx="2971800" cy="250507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1" w:rsidRPr="008565CE" w:rsidRDefault="00EE6981" w:rsidP="00EE6981"/>
    <w:p w:rsidR="00EE6981" w:rsidRDefault="00EE6981" w:rsidP="00EE6981">
      <w:pPr>
        <w:pStyle w:val="Heading2"/>
      </w:pPr>
      <w:r>
        <w:t xml:space="preserve">F# Test plan 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0"/>
        <w:gridCol w:w="7364"/>
      </w:tblGrid>
      <w:tr w:rsidR="00EE6981" w:rsidTr="00F60067">
        <w:tc>
          <w:tcPr>
            <w:tcW w:w="2830" w:type="dxa"/>
          </w:tcPr>
          <w:p w:rsidR="00EE6981" w:rsidRPr="00023B29" w:rsidRDefault="00EE6981" w:rsidP="00F60067">
            <w:r>
              <w:t>Goal/D</w:t>
            </w:r>
            <w:r w:rsidRPr="00023B29">
              <w:t xml:space="preserve">escription of </w:t>
            </w:r>
            <w:r>
              <w:t>test plan</w:t>
            </w:r>
          </w:p>
        </w:tc>
        <w:tc>
          <w:tcPr>
            <w:tcW w:w="7364" w:type="dxa"/>
          </w:tcPr>
          <w:p w:rsidR="00EE6981" w:rsidRDefault="00EE6981" w:rsidP="00F60067">
            <w:r w:rsidRPr="00B27502">
              <w:rPr>
                <w:i/>
              </w:rPr>
              <w:t>&lt;</w:t>
            </w:r>
            <w:r>
              <w:rPr>
                <w:i/>
              </w:rPr>
              <w:t>What does this test plan aim to achieve?</w:t>
            </w:r>
            <w:r w:rsidRPr="00B27502">
              <w:rPr>
                <w:i/>
              </w:rPr>
              <w:t>&gt;</w:t>
            </w:r>
          </w:p>
        </w:tc>
      </w:tr>
      <w:tr w:rsidR="00EE6981" w:rsidTr="00F60067">
        <w:tc>
          <w:tcPr>
            <w:tcW w:w="2830" w:type="dxa"/>
          </w:tcPr>
          <w:p w:rsidR="00EE6981" w:rsidRPr="00023B29" w:rsidRDefault="00EE6981" w:rsidP="00F60067">
            <w:r>
              <w:t>Testing method</w:t>
            </w:r>
          </w:p>
        </w:tc>
        <w:tc>
          <w:tcPr>
            <w:tcW w:w="7364" w:type="dxa"/>
          </w:tcPr>
          <w:p w:rsidR="00EE6981" w:rsidRDefault="00EE6981" w:rsidP="00F60067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E</w:t>
            </w:r>
            <w:r>
              <w:rPr>
                <w:i/>
              </w:rPr>
              <w:t>xplain how this function will be tested on the prototype; be specific</w:t>
            </w:r>
            <w:r w:rsidRPr="00B27502">
              <w:rPr>
                <w:i/>
              </w:rPr>
              <w:t>&gt;</w:t>
            </w:r>
          </w:p>
        </w:tc>
      </w:tr>
      <w:tr w:rsidR="00EE6981" w:rsidTr="00F60067">
        <w:tc>
          <w:tcPr>
            <w:tcW w:w="2830" w:type="dxa"/>
          </w:tcPr>
          <w:p w:rsidR="00EE6981" w:rsidRPr="00023B29" w:rsidRDefault="00EE6981" w:rsidP="00F60067">
            <w:r w:rsidRPr="00023B29">
              <w:lastRenderedPageBreak/>
              <w:t>Expected successful result</w:t>
            </w:r>
          </w:p>
        </w:tc>
        <w:tc>
          <w:tcPr>
            <w:tcW w:w="7364" w:type="dxa"/>
          </w:tcPr>
          <w:p w:rsidR="00EE6981" w:rsidRDefault="00EE6981" w:rsidP="00F60067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E</w:t>
            </w:r>
            <w:r>
              <w:rPr>
                <w:i/>
              </w:rPr>
              <w:t>xplain the expected outcome or behaviour when the testing method is successfully performed</w:t>
            </w:r>
            <w:r w:rsidRPr="00B27502">
              <w:rPr>
                <w:i/>
              </w:rPr>
              <w:t>&gt;</w:t>
            </w:r>
          </w:p>
        </w:tc>
      </w:tr>
      <w:tr w:rsidR="00EE6981" w:rsidTr="00F60067">
        <w:tc>
          <w:tcPr>
            <w:tcW w:w="2830" w:type="dxa"/>
          </w:tcPr>
          <w:p w:rsidR="00EE6981" w:rsidRPr="00023B29" w:rsidRDefault="00EE6981" w:rsidP="00F60067">
            <w:r w:rsidRPr="00023B29">
              <w:t>Other notes</w:t>
            </w:r>
            <w:r>
              <w:t xml:space="preserve"> (optional)</w:t>
            </w:r>
          </w:p>
        </w:tc>
        <w:tc>
          <w:tcPr>
            <w:tcW w:w="7364" w:type="dxa"/>
          </w:tcPr>
          <w:p w:rsidR="00EE6981" w:rsidRDefault="00EE6981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W</w:t>
            </w:r>
            <w:r>
              <w:rPr>
                <w:i/>
              </w:rPr>
              <w:t xml:space="preserve">rite any notes the marker should know which </w:t>
            </w:r>
            <w:r w:rsidR="00FA3473">
              <w:rPr>
                <w:i/>
              </w:rPr>
              <w:t>do not</w:t>
            </w:r>
            <w:r>
              <w:rPr>
                <w:i/>
              </w:rPr>
              <w:t xml:space="preserve"> fit </w:t>
            </w:r>
            <w:r w:rsidR="000A655E">
              <w:rPr>
                <w:i/>
              </w:rPr>
              <w:t>within</w:t>
            </w:r>
            <w:r>
              <w:rPr>
                <w:i/>
              </w:rPr>
              <w:t xml:space="preserve"> the above headings</w:t>
            </w:r>
            <w:r w:rsidRPr="00B27502">
              <w:rPr>
                <w:i/>
              </w:rPr>
              <w:t>&gt;</w:t>
            </w:r>
          </w:p>
        </w:tc>
      </w:tr>
    </w:tbl>
    <w:p w:rsidR="00EE6981" w:rsidRPr="008565CE" w:rsidRDefault="00EE6981" w:rsidP="00EE6981"/>
    <w:p w:rsidR="00EE6981" w:rsidRDefault="00EE6981" w:rsidP="00EE6981">
      <w:pPr>
        <w:pStyle w:val="Heading1"/>
      </w:pPr>
      <w:r>
        <w:t>UC#4</w:t>
      </w:r>
    </w:p>
    <w:p w:rsidR="00B534D7" w:rsidRPr="00BE4AB0" w:rsidRDefault="00B534D7" w:rsidP="00B534D7">
      <w:r>
        <w:t>UC#4 name: …</w:t>
      </w:r>
    </w:p>
    <w:p w:rsidR="00B534D7" w:rsidRPr="00B534D7" w:rsidRDefault="00B534D7" w:rsidP="00B534D7"/>
    <w:p w:rsidR="00EE6981" w:rsidRDefault="00EE6981" w:rsidP="00EE6981">
      <w:pPr>
        <w:pStyle w:val="Heading2"/>
      </w:pPr>
      <w:r>
        <w:t>UC#4 Functionality</w:t>
      </w:r>
    </w:p>
    <w:p w:rsidR="00EE6981" w:rsidRPr="00560EDA" w:rsidRDefault="00EE6981" w:rsidP="00EE6981">
      <w:pPr>
        <w:pStyle w:val="Heading3"/>
      </w:pPr>
      <w:r>
        <w:t>F#X</w:t>
      </w:r>
    </w:p>
    <w:p w:rsidR="00EE6981" w:rsidRPr="00465786" w:rsidRDefault="00EE6981" w:rsidP="00EE6981">
      <w:pPr>
        <w:rPr>
          <w:i/>
        </w:rPr>
      </w:pPr>
      <w:r w:rsidRPr="00465786">
        <w:rPr>
          <w:i/>
        </w:rPr>
        <w:t xml:space="preserve">&lt;Screenshots where function </w:t>
      </w:r>
      <w:r>
        <w:rPr>
          <w:i/>
        </w:rPr>
        <w:t>F#X</w:t>
      </w:r>
      <w:r w:rsidRPr="00465786">
        <w:rPr>
          <w:i/>
        </w:rPr>
        <w:t xml:space="preserve"> is performed in (either) prototype&gt;</w:t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  <w:r>
        <w:rPr>
          <w:noProof/>
          <w:lang w:val="en-US"/>
        </w:rPr>
        <w:drawing>
          <wp:inline distT="0" distB="0" distL="0" distR="0" wp14:anchorId="7D550832" wp14:editId="42286CBC">
            <wp:extent cx="1524000" cy="11144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23E04AD4" wp14:editId="6EA37B62">
            <wp:extent cx="1524000" cy="11144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</w:p>
    <w:p w:rsidR="00EE6981" w:rsidRDefault="00EE6981" w:rsidP="00EE6981">
      <w:pPr>
        <w:pStyle w:val="Heading3"/>
      </w:pPr>
      <w:r>
        <w:t>F#Y</w:t>
      </w:r>
    </w:p>
    <w:p w:rsidR="00EE6981" w:rsidRPr="00465786" w:rsidRDefault="00EE6981" w:rsidP="00EE6981">
      <w:pPr>
        <w:rPr>
          <w:i/>
        </w:rPr>
      </w:pPr>
      <w:r w:rsidRPr="00465786">
        <w:rPr>
          <w:i/>
        </w:rPr>
        <w:t xml:space="preserve">&lt;Screenshots where function </w:t>
      </w:r>
      <w:r>
        <w:rPr>
          <w:i/>
        </w:rPr>
        <w:t>F#Y</w:t>
      </w:r>
      <w:r w:rsidRPr="00465786">
        <w:rPr>
          <w:i/>
        </w:rPr>
        <w:t xml:space="preserve"> is performed in (either) prototype&gt;</w:t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  <w:r>
        <w:rPr>
          <w:noProof/>
          <w:lang w:val="en-US"/>
        </w:rPr>
        <w:drawing>
          <wp:inline distT="0" distB="0" distL="0" distR="0" wp14:anchorId="10C14CAD" wp14:editId="62A735E1">
            <wp:extent cx="1524000" cy="11144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43CAD8F2" wp14:editId="57F19E72">
            <wp:extent cx="1524000" cy="11144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6B584FC8" wp14:editId="35F999BA">
            <wp:extent cx="1524000" cy="1114425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</w:p>
    <w:p w:rsidR="00EE6981" w:rsidRDefault="00EE6981" w:rsidP="00EE6981">
      <w:pPr>
        <w:pStyle w:val="Heading3"/>
      </w:pPr>
      <w:r>
        <w:t>F#Z</w:t>
      </w:r>
    </w:p>
    <w:p w:rsidR="00EE6981" w:rsidRDefault="00EE6981" w:rsidP="00EE6981">
      <w:pPr>
        <w:tabs>
          <w:tab w:val="left" w:pos="3261"/>
          <w:tab w:val="left" w:pos="6521"/>
        </w:tabs>
      </w:pPr>
      <w:r>
        <w:t>…</w:t>
      </w:r>
    </w:p>
    <w:p w:rsidR="00EE6981" w:rsidRDefault="00EE6981" w:rsidP="00EE6981">
      <w:pPr>
        <w:pStyle w:val="Heading2"/>
      </w:pPr>
      <w:r>
        <w:t>UC#4 Data</w:t>
      </w:r>
    </w:p>
    <w:p w:rsidR="00EE6981" w:rsidRDefault="00EE6981" w:rsidP="00EE6981">
      <w:r w:rsidRPr="00465786">
        <w:rPr>
          <w:i/>
        </w:rPr>
        <w:t>&lt;</w:t>
      </w:r>
      <w:r>
        <w:rPr>
          <w:i/>
        </w:rPr>
        <w:t>Identify entities and attributes in list form (or any tidy format); add/remove columns/rows as needed</w:t>
      </w:r>
      <w:r w:rsidRPr="00465786">
        <w:rPr>
          <w:i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EE6981" w:rsidTr="00F60067">
        <w:tc>
          <w:tcPr>
            <w:tcW w:w="3398" w:type="dxa"/>
          </w:tcPr>
          <w:p w:rsidR="00EE6981" w:rsidRDefault="00EE6981" w:rsidP="00F60067">
            <w:r>
              <w:t xml:space="preserve">Entity name: </w:t>
            </w:r>
          </w:p>
        </w:tc>
        <w:tc>
          <w:tcPr>
            <w:tcW w:w="3398" w:type="dxa"/>
          </w:tcPr>
          <w:p w:rsidR="00EE6981" w:rsidRDefault="00EE6981" w:rsidP="00F60067">
            <w:r>
              <w:t>Entity name:</w:t>
            </w:r>
          </w:p>
        </w:tc>
        <w:tc>
          <w:tcPr>
            <w:tcW w:w="3398" w:type="dxa"/>
          </w:tcPr>
          <w:p w:rsidR="00EE6981" w:rsidRDefault="00EE6981" w:rsidP="00F60067">
            <w:r>
              <w:t>Entity name:</w:t>
            </w:r>
          </w:p>
        </w:tc>
      </w:tr>
      <w:tr w:rsidR="00EE6981" w:rsidTr="00F60067">
        <w:tc>
          <w:tcPr>
            <w:tcW w:w="3398" w:type="dxa"/>
          </w:tcPr>
          <w:p w:rsidR="00EE6981" w:rsidRDefault="00EE6981" w:rsidP="00F60067">
            <w:r>
              <w:t>Attributes: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6"/>
              </w:numPr>
            </w:pPr>
            <w:r>
              <w:t>x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6"/>
              </w:numPr>
            </w:pPr>
            <w:r>
              <w:t>y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6"/>
              </w:numPr>
            </w:pPr>
            <w:r>
              <w:t>z</w:t>
            </w:r>
          </w:p>
        </w:tc>
        <w:tc>
          <w:tcPr>
            <w:tcW w:w="3398" w:type="dxa"/>
          </w:tcPr>
          <w:p w:rsidR="00EE6981" w:rsidRDefault="00EE6981" w:rsidP="00F60067">
            <w:r>
              <w:t>Attributes: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7"/>
              </w:numPr>
            </w:pPr>
            <w:r>
              <w:t>x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7"/>
              </w:numPr>
            </w:pPr>
            <w:r>
              <w:t>y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7"/>
              </w:numPr>
            </w:pPr>
            <w:r>
              <w:t>z</w:t>
            </w:r>
          </w:p>
        </w:tc>
        <w:tc>
          <w:tcPr>
            <w:tcW w:w="3398" w:type="dxa"/>
          </w:tcPr>
          <w:p w:rsidR="00EE6981" w:rsidRDefault="00EE6981" w:rsidP="00F60067">
            <w:r>
              <w:t>Attributes: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8"/>
              </w:numPr>
            </w:pPr>
            <w:r>
              <w:t>…</w:t>
            </w:r>
          </w:p>
        </w:tc>
      </w:tr>
    </w:tbl>
    <w:p w:rsidR="00EE6981" w:rsidRDefault="00EE6981" w:rsidP="00EE6981"/>
    <w:p w:rsidR="00EE6981" w:rsidRPr="00465786" w:rsidRDefault="00EE6981" w:rsidP="00EE6981">
      <w:pPr>
        <w:rPr>
          <w:i/>
        </w:rPr>
      </w:pPr>
      <w:r w:rsidRPr="00465786">
        <w:rPr>
          <w:i/>
        </w:rPr>
        <w:t>&lt;</w:t>
      </w:r>
      <w:r>
        <w:rPr>
          <w:i/>
        </w:rPr>
        <w:t>Annotated s</w:t>
      </w:r>
      <w:r w:rsidRPr="00465786">
        <w:rPr>
          <w:i/>
        </w:rPr>
        <w:t xml:space="preserve">creenshots where </w:t>
      </w:r>
      <w:r>
        <w:rPr>
          <w:i/>
        </w:rPr>
        <w:t xml:space="preserve">the above entity/entities and attributes </w:t>
      </w:r>
      <w:r w:rsidR="000A655E">
        <w:rPr>
          <w:i/>
        </w:rPr>
        <w:t>is/</w:t>
      </w:r>
      <w:r>
        <w:rPr>
          <w:i/>
        </w:rPr>
        <w:t>are seen</w:t>
      </w:r>
      <w:r w:rsidRPr="00465786">
        <w:rPr>
          <w:i/>
        </w:rPr>
        <w:t xml:space="preserve"> in (either) prototype&gt;</w:t>
      </w:r>
    </w:p>
    <w:p w:rsidR="00EE6981" w:rsidRPr="00036B57" w:rsidRDefault="00EE6981" w:rsidP="00EE6981"/>
    <w:p w:rsidR="00EE6981" w:rsidRDefault="00EE6981" w:rsidP="00EE6981">
      <w:pPr>
        <w:tabs>
          <w:tab w:val="left" w:pos="3261"/>
          <w:tab w:val="left" w:pos="6521"/>
        </w:tabs>
      </w:pPr>
      <w:r>
        <w:object w:dxaOrig="8145" w:dyaOrig="4965" w14:anchorId="25C35265">
          <v:shape id="_x0000_i1031" type="#_x0000_t75" style="width:240pt;height:145.5pt" o:ole="">
            <v:imagedata r:id="rId6" o:title=""/>
          </v:shape>
          <o:OLEObject Type="Embed" ProgID="Visio.Drawing.15" ShapeID="_x0000_i1031" DrawAspect="Content" ObjectID="_1550662141" r:id="rId16"/>
        </w:object>
      </w:r>
      <w:r>
        <w:object w:dxaOrig="5745" w:dyaOrig="6030" w14:anchorId="513CB512">
          <v:shape id="_x0000_i1032" type="#_x0000_t75" style="width:178.5pt;height:187.5pt" o:ole="">
            <v:imagedata r:id="rId8" o:title=""/>
          </v:shape>
          <o:OLEObject Type="Embed" ProgID="Visio.Drawing.15" ShapeID="_x0000_i1032" DrawAspect="Content" ObjectID="_1550662142" r:id="rId17"/>
        </w:object>
      </w:r>
    </w:p>
    <w:p w:rsidR="00EE6981" w:rsidRDefault="00EE6981" w:rsidP="00EE6981">
      <w:pPr>
        <w:pStyle w:val="Heading2"/>
      </w:pPr>
      <w:r>
        <w:t>UC#4 Demonstration/simulation</w:t>
      </w:r>
    </w:p>
    <w:p w:rsidR="0089707B" w:rsidRDefault="0089707B" w:rsidP="0089707B">
      <w:r w:rsidRPr="0089707B">
        <w:t>Chosen</w:t>
      </w:r>
      <w:r>
        <w:t xml:space="preserve"> function number: F#</w:t>
      </w:r>
    </w:p>
    <w:p w:rsidR="0089707B" w:rsidRDefault="0089707B" w:rsidP="0089707B">
      <w:r>
        <w:t>Chosen function name: …</w:t>
      </w:r>
    </w:p>
    <w:p w:rsidR="0089707B" w:rsidRDefault="0089707B" w:rsidP="00EE6981">
      <w:pPr>
        <w:jc w:val="center"/>
      </w:pPr>
    </w:p>
    <w:p w:rsidR="00EE6981" w:rsidRDefault="00EE6981" w:rsidP="00EE6981">
      <w:pPr>
        <w:jc w:val="center"/>
      </w:pPr>
      <w:r>
        <w:rPr>
          <w:noProof/>
          <w:lang w:val="en-US"/>
        </w:rPr>
        <w:drawing>
          <wp:inline distT="0" distB="0" distL="0" distR="0" wp14:anchorId="438B47F7" wp14:editId="5154AEF0">
            <wp:extent cx="4000500" cy="221932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1" w:rsidRDefault="00EE6981" w:rsidP="00EE6981">
      <w:pPr>
        <w:jc w:val="center"/>
      </w:pPr>
      <w:r>
        <w:rPr>
          <w:noProof/>
          <w:lang w:val="en-US"/>
        </w:rPr>
        <w:drawing>
          <wp:inline distT="0" distB="0" distL="0" distR="0" wp14:anchorId="38C80FB8" wp14:editId="6E0FDA36">
            <wp:extent cx="2971800" cy="250507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1" w:rsidRPr="008565CE" w:rsidRDefault="00EE6981" w:rsidP="00EE6981"/>
    <w:p w:rsidR="00EE6981" w:rsidRDefault="00EE6981" w:rsidP="00EE6981">
      <w:pPr>
        <w:pStyle w:val="Heading2"/>
      </w:pPr>
      <w:r>
        <w:t xml:space="preserve">F# Test plan 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0"/>
        <w:gridCol w:w="7364"/>
      </w:tblGrid>
      <w:tr w:rsidR="00EE6981" w:rsidTr="00F60067">
        <w:tc>
          <w:tcPr>
            <w:tcW w:w="2830" w:type="dxa"/>
          </w:tcPr>
          <w:p w:rsidR="00EE6981" w:rsidRPr="00023B29" w:rsidRDefault="00EE6981" w:rsidP="00F60067">
            <w:r>
              <w:t>Goal/D</w:t>
            </w:r>
            <w:r w:rsidRPr="00023B29">
              <w:t xml:space="preserve">escription of </w:t>
            </w:r>
            <w:r>
              <w:t>test plan</w:t>
            </w:r>
          </w:p>
        </w:tc>
        <w:tc>
          <w:tcPr>
            <w:tcW w:w="7364" w:type="dxa"/>
          </w:tcPr>
          <w:p w:rsidR="00EE6981" w:rsidRDefault="00EE6981" w:rsidP="00F60067">
            <w:r w:rsidRPr="00B27502">
              <w:rPr>
                <w:i/>
              </w:rPr>
              <w:t>&lt;</w:t>
            </w:r>
            <w:r>
              <w:rPr>
                <w:i/>
              </w:rPr>
              <w:t>What does this test plan aim to achieve?</w:t>
            </w:r>
            <w:r w:rsidRPr="00B27502">
              <w:rPr>
                <w:i/>
              </w:rPr>
              <w:t>&gt;</w:t>
            </w:r>
          </w:p>
        </w:tc>
      </w:tr>
      <w:tr w:rsidR="00EE6981" w:rsidTr="00F60067">
        <w:tc>
          <w:tcPr>
            <w:tcW w:w="2830" w:type="dxa"/>
          </w:tcPr>
          <w:p w:rsidR="00EE6981" w:rsidRPr="00023B29" w:rsidRDefault="00EE6981" w:rsidP="00F60067">
            <w:r>
              <w:t>Testing method</w:t>
            </w:r>
          </w:p>
        </w:tc>
        <w:tc>
          <w:tcPr>
            <w:tcW w:w="7364" w:type="dxa"/>
          </w:tcPr>
          <w:p w:rsidR="00EE6981" w:rsidRDefault="00EE6981" w:rsidP="00F60067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E</w:t>
            </w:r>
            <w:r>
              <w:rPr>
                <w:i/>
              </w:rPr>
              <w:t>xplain how this function will be tested on the prototype; be specific</w:t>
            </w:r>
            <w:r w:rsidRPr="00B27502">
              <w:rPr>
                <w:i/>
              </w:rPr>
              <w:t>&gt;</w:t>
            </w:r>
          </w:p>
        </w:tc>
      </w:tr>
      <w:tr w:rsidR="00EE6981" w:rsidTr="00F60067">
        <w:tc>
          <w:tcPr>
            <w:tcW w:w="2830" w:type="dxa"/>
          </w:tcPr>
          <w:p w:rsidR="00EE6981" w:rsidRPr="00023B29" w:rsidRDefault="00EE6981" w:rsidP="00F60067">
            <w:r w:rsidRPr="00023B29">
              <w:lastRenderedPageBreak/>
              <w:t>Expected successful result</w:t>
            </w:r>
          </w:p>
        </w:tc>
        <w:tc>
          <w:tcPr>
            <w:tcW w:w="7364" w:type="dxa"/>
          </w:tcPr>
          <w:p w:rsidR="00EE6981" w:rsidRDefault="00EE6981" w:rsidP="00F60067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E</w:t>
            </w:r>
            <w:r>
              <w:rPr>
                <w:i/>
              </w:rPr>
              <w:t>xplain the expected outcome or behaviour when the testing method is successfully performed</w:t>
            </w:r>
            <w:r w:rsidRPr="00B27502">
              <w:rPr>
                <w:i/>
              </w:rPr>
              <w:t>&gt;</w:t>
            </w:r>
          </w:p>
        </w:tc>
      </w:tr>
      <w:tr w:rsidR="00EE6981" w:rsidTr="00F60067">
        <w:tc>
          <w:tcPr>
            <w:tcW w:w="2830" w:type="dxa"/>
          </w:tcPr>
          <w:p w:rsidR="00EE6981" w:rsidRPr="00023B29" w:rsidRDefault="00EE6981" w:rsidP="00F60067">
            <w:r w:rsidRPr="00023B29">
              <w:t>Other notes</w:t>
            </w:r>
            <w:r>
              <w:t xml:space="preserve"> (optional)</w:t>
            </w:r>
          </w:p>
        </w:tc>
        <w:tc>
          <w:tcPr>
            <w:tcW w:w="7364" w:type="dxa"/>
          </w:tcPr>
          <w:p w:rsidR="00EE6981" w:rsidRDefault="00EE6981" w:rsidP="00F60067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W</w:t>
            </w:r>
            <w:r>
              <w:rPr>
                <w:i/>
              </w:rPr>
              <w:t xml:space="preserve">rite any notes the marker should know which </w:t>
            </w:r>
            <w:r w:rsidR="00FA3473">
              <w:rPr>
                <w:i/>
              </w:rPr>
              <w:t>do not</w:t>
            </w:r>
            <w:r>
              <w:rPr>
                <w:i/>
              </w:rPr>
              <w:t xml:space="preserve"> fit </w:t>
            </w:r>
            <w:r w:rsidR="000A655E">
              <w:rPr>
                <w:i/>
              </w:rPr>
              <w:t>within</w:t>
            </w:r>
            <w:r>
              <w:rPr>
                <w:i/>
              </w:rPr>
              <w:t xml:space="preserve"> the above headings</w:t>
            </w:r>
            <w:r w:rsidRPr="00B27502">
              <w:rPr>
                <w:i/>
              </w:rPr>
              <w:t>&gt;</w:t>
            </w:r>
          </w:p>
        </w:tc>
      </w:tr>
    </w:tbl>
    <w:p w:rsidR="00EE6981" w:rsidRPr="008565CE" w:rsidRDefault="00EE6981" w:rsidP="00EE6981"/>
    <w:p w:rsidR="00EE6981" w:rsidRDefault="00EE6981" w:rsidP="00EE6981">
      <w:pPr>
        <w:pStyle w:val="Heading1"/>
      </w:pPr>
      <w:r>
        <w:t>UC#5</w:t>
      </w:r>
    </w:p>
    <w:p w:rsidR="00B534D7" w:rsidRPr="00BE4AB0" w:rsidRDefault="00B534D7" w:rsidP="00B534D7">
      <w:r>
        <w:t>UC#5 name: …</w:t>
      </w:r>
    </w:p>
    <w:p w:rsidR="00B534D7" w:rsidRPr="00B534D7" w:rsidRDefault="00B534D7" w:rsidP="00B534D7"/>
    <w:p w:rsidR="00EE6981" w:rsidRDefault="00EE6981" w:rsidP="00EE6981">
      <w:pPr>
        <w:pStyle w:val="Heading2"/>
      </w:pPr>
      <w:r>
        <w:t>UC#5 Functionality</w:t>
      </w:r>
    </w:p>
    <w:p w:rsidR="00EE6981" w:rsidRPr="00560EDA" w:rsidRDefault="00EE6981" w:rsidP="00EE6981">
      <w:pPr>
        <w:pStyle w:val="Heading3"/>
      </w:pPr>
      <w:r>
        <w:t>F#X</w:t>
      </w:r>
    </w:p>
    <w:p w:rsidR="00EE6981" w:rsidRPr="00465786" w:rsidRDefault="00EE6981" w:rsidP="00EE6981">
      <w:pPr>
        <w:rPr>
          <w:i/>
        </w:rPr>
      </w:pPr>
      <w:r w:rsidRPr="00465786">
        <w:rPr>
          <w:i/>
        </w:rPr>
        <w:t xml:space="preserve">&lt;Screenshots where function </w:t>
      </w:r>
      <w:r>
        <w:rPr>
          <w:i/>
        </w:rPr>
        <w:t>F#X</w:t>
      </w:r>
      <w:r w:rsidRPr="00465786">
        <w:rPr>
          <w:i/>
        </w:rPr>
        <w:t xml:space="preserve"> is performed in (either) prototype&gt;</w:t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  <w:r>
        <w:rPr>
          <w:noProof/>
          <w:lang w:val="en-US"/>
        </w:rPr>
        <w:drawing>
          <wp:inline distT="0" distB="0" distL="0" distR="0" wp14:anchorId="62E4F8FD" wp14:editId="0530E7AB">
            <wp:extent cx="1524000" cy="111442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403431DC" wp14:editId="2D699B3E">
            <wp:extent cx="1524000" cy="111442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</w:p>
    <w:p w:rsidR="00EE6981" w:rsidRDefault="00EE6981" w:rsidP="00EE6981">
      <w:pPr>
        <w:pStyle w:val="Heading3"/>
      </w:pPr>
      <w:r>
        <w:t>F#Y</w:t>
      </w:r>
    </w:p>
    <w:p w:rsidR="00EE6981" w:rsidRPr="00465786" w:rsidRDefault="00EE6981" w:rsidP="00EE6981">
      <w:pPr>
        <w:rPr>
          <w:i/>
        </w:rPr>
      </w:pPr>
      <w:r w:rsidRPr="00465786">
        <w:rPr>
          <w:i/>
        </w:rPr>
        <w:t xml:space="preserve">&lt;Screenshots where function </w:t>
      </w:r>
      <w:r>
        <w:rPr>
          <w:i/>
        </w:rPr>
        <w:t>F#Y</w:t>
      </w:r>
      <w:r w:rsidRPr="00465786">
        <w:rPr>
          <w:i/>
        </w:rPr>
        <w:t xml:space="preserve"> is performed in (either) prototype&gt;</w:t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  <w:r>
        <w:rPr>
          <w:noProof/>
          <w:lang w:val="en-US"/>
        </w:rPr>
        <w:drawing>
          <wp:inline distT="0" distB="0" distL="0" distR="0" wp14:anchorId="47755697" wp14:editId="7B87BA1D">
            <wp:extent cx="1524000" cy="1114425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20FBF3E2" wp14:editId="7CC7D6A0">
            <wp:extent cx="1524000" cy="1114425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1981BACD" wp14:editId="20E81BEC">
            <wp:extent cx="1524000" cy="111442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E6981" w:rsidRDefault="00EE6981" w:rsidP="00EE6981">
      <w:pPr>
        <w:tabs>
          <w:tab w:val="left" w:pos="3261"/>
          <w:tab w:val="left" w:pos="6521"/>
          <w:tab w:val="left" w:pos="9315"/>
        </w:tabs>
      </w:pPr>
    </w:p>
    <w:p w:rsidR="00EE6981" w:rsidRDefault="00EE6981" w:rsidP="00EE6981">
      <w:pPr>
        <w:pStyle w:val="Heading3"/>
      </w:pPr>
      <w:r>
        <w:t>F#Z</w:t>
      </w:r>
    </w:p>
    <w:p w:rsidR="00EE6981" w:rsidRDefault="00EE6981" w:rsidP="00EE6981">
      <w:pPr>
        <w:tabs>
          <w:tab w:val="left" w:pos="3261"/>
          <w:tab w:val="left" w:pos="6521"/>
        </w:tabs>
      </w:pPr>
      <w:r>
        <w:t>…</w:t>
      </w:r>
    </w:p>
    <w:p w:rsidR="00EE6981" w:rsidRDefault="00EE6981" w:rsidP="00EE6981">
      <w:pPr>
        <w:pStyle w:val="Heading2"/>
      </w:pPr>
      <w:r>
        <w:t>UC#5 Data</w:t>
      </w:r>
    </w:p>
    <w:p w:rsidR="00EE6981" w:rsidRDefault="00EE6981" w:rsidP="00EE6981">
      <w:r w:rsidRPr="00465786">
        <w:rPr>
          <w:i/>
        </w:rPr>
        <w:t>&lt;</w:t>
      </w:r>
      <w:r>
        <w:rPr>
          <w:i/>
        </w:rPr>
        <w:t>Identify entities and attributes in list form (or any tidy format); add/remove columns/rows as needed</w:t>
      </w:r>
      <w:r w:rsidRPr="00465786">
        <w:rPr>
          <w:i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EE6981" w:rsidTr="00F60067">
        <w:tc>
          <w:tcPr>
            <w:tcW w:w="3398" w:type="dxa"/>
          </w:tcPr>
          <w:p w:rsidR="00EE6981" w:rsidRDefault="00EE6981" w:rsidP="00F60067">
            <w:r>
              <w:t xml:space="preserve">Entity name: </w:t>
            </w:r>
          </w:p>
        </w:tc>
        <w:tc>
          <w:tcPr>
            <w:tcW w:w="3398" w:type="dxa"/>
          </w:tcPr>
          <w:p w:rsidR="00EE6981" w:rsidRDefault="00EE6981" w:rsidP="00F60067">
            <w:r>
              <w:t>Entity name:</w:t>
            </w:r>
          </w:p>
        </w:tc>
        <w:tc>
          <w:tcPr>
            <w:tcW w:w="3398" w:type="dxa"/>
          </w:tcPr>
          <w:p w:rsidR="00EE6981" w:rsidRDefault="00EE6981" w:rsidP="00F60067">
            <w:r>
              <w:t>Entity name:</w:t>
            </w:r>
          </w:p>
        </w:tc>
      </w:tr>
      <w:tr w:rsidR="00EE6981" w:rsidTr="00F60067">
        <w:tc>
          <w:tcPr>
            <w:tcW w:w="3398" w:type="dxa"/>
          </w:tcPr>
          <w:p w:rsidR="00EE6981" w:rsidRDefault="00EE6981" w:rsidP="00F60067">
            <w:r>
              <w:t>Attributes: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6"/>
              </w:numPr>
            </w:pPr>
            <w:r>
              <w:t>x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6"/>
              </w:numPr>
            </w:pPr>
            <w:r>
              <w:t>y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6"/>
              </w:numPr>
            </w:pPr>
            <w:r>
              <w:t>z</w:t>
            </w:r>
          </w:p>
        </w:tc>
        <w:tc>
          <w:tcPr>
            <w:tcW w:w="3398" w:type="dxa"/>
          </w:tcPr>
          <w:p w:rsidR="00EE6981" w:rsidRDefault="00EE6981" w:rsidP="00F60067">
            <w:r>
              <w:t>Attributes: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7"/>
              </w:numPr>
            </w:pPr>
            <w:r>
              <w:t>x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7"/>
              </w:numPr>
            </w:pPr>
            <w:r>
              <w:t>y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7"/>
              </w:numPr>
            </w:pPr>
            <w:r>
              <w:t>z</w:t>
            </w:r>
          </w:p>
        </w:tc>
        <w:tc>
          <w:tcPr>
            <w:tcW w:w="3398" w:type="dxa"/>
          </w:tcPr>
          <w:p w:rsidR="00EE6981" w:rsidRDefault="00EE6981" w:rsidP="00F60067">
            <w:r>
              <w:t>Attributes:</w:t>
            </w:r>
          </w:p>
          <w:p w:rsidR="00EE6981" w:rsidRDefault="00EE6981" w:rsidP="00F60067">
            <w:pPr>
              <w:pStyle w:val="ListParagraph"/>
              <w:numPr>
                <w:ilvl w:val="0"/>
                <w:numId w:val="8"/>
              </w:numPr>
            </w:pPr>
            <w:r>
              <w:t>…</w:t>
            </w:r>
          </w:p>
        </w:tc>
      </w:tr>
    </w:tbl>
    <w:p w:rsidR="00EE6981" w:rsidRDefault="00EE6981" w:rsidP="00EE6981"/>
    <w:p w:rsidR="00EE6981" w:rsidRPr="00465786" w:rsidRDefault="00EE6981" w:rsidP="00EE6981">
      <w:pPr>
        <w:rPr>
          <w:i/>
        </w:rPr>
      </w:pPr>
      <w:r w:rsidRPr="00465786">
        <w:rPr>
          <w:i/>
        </w:rPr>
        <w:t>&lt;</w:t>
      </w:r>
      <w:r>
        <w:rPr>
          <w:i/>
        </w:rPr>
        <w:t>Annotated s</w:t>
      </w:r>
      <w:r w:rsidRPr="00465786">
        <w:rPr>
          <w:i/>
        </w:rPr>
        <w:t xml:space="preserve">creenshots where </w:t>
      </w:r>
      <w:r>
        <w:rPr>
          <w:i/>
        </w:rPr>
        <w:t xml:space="preserve">the above entity/entities and attributes </w:t>
      </w:r>
      <w:r w:rsidR="000A655E">
        <w:rPr>
          <w:i/>
        </w:rPr>
        <w:t>is/</w:t>
      </w:r>
      <w:r>
        <w:rPr>
          <w:i/>
        </w:rPr>
        <w:t>are seen</w:t>
      </w:r>
      <w:r w:rsidRPr="00465786">
        <w:rPr>
          <w:i/>
        </w:rPr>
        <w:t xml:space="preserve"> in (either) prototype&gt;</w:t>
      </w:r>
    </w:p>
    <w:p w:rsidR="00EE6981" w:rsidRPr="00036B57" w:rsidRDefault="00EE6981" w:rsidP="00EE6981"/>
    <w:p w:rsidR="00EE6981" w:rsidRDefault="00EE6981" w:rsidP="00EE6981">
      <w:pPr>
        <w:tabs>
          <w:tab w:val="left" w:pos="3261"/>
          <w:tab w:val="left" w:pos="6521"/>
        </w:tabs>
      </w:pPr>
      <w:r>
        <w:object w:dxaOrig="8145" w:dyaOrig="4965" w14:anchorId="713337AF">
          <v:shape id="_x0000_i1033" type="#_x0000_t75" style="width:240pt;height:145.5pt" o:ole="">
            <v:imagedata r:id="rId6" o:title=""/>
          </v:shape>
          <o:OLEObject Type="Embed" ProgID="Visio.Drawing.15" ShapeID="_x0000_i1033" DrawAspect="Content" ObjectID="_1550662143" r:id="rId18"/>
        </w:object>
      </w:r>
      <w:r>
        <w:object w:dxaOrig="5745" w:dyaOrig="6030" w14:anchorId="54EC2E55">
          <v:shape id="_x0000_i1034" type="#_x0000_t75" style="width:178.5pt;height:187.5pt" o:ole="">
            <v:imagedata r:id="rId8" o:title=""/>
          </v:shape>
          <o:OLEObject Type="Embed" ProgID="Visio.Drawing.15" ShapeID="_x0000_i1034" DrawAspect="Content" ObjectID="_1550662144" r:id="rId19"/>
        </w:object>
      </w:r>
    </w:p>
    <w:p w:rsidR="00EE6981" w:rsidRDefault="00EE6981" w:rsidP="00EE6981">
      <w:pPr>
        <w:pStyle w:val="Heading2"/>
      </w:pPr>
      <w:r>
        <w:t>UC#5 Demonstration/simulation</w:t>
      </w:r>
    </w:p>
    <w:p w:rsidR="0089707B" w:rsidRDefault="0089707B" w:rsidP="0089707B">
      <w:r w:rsidRPr="0089707B">
        <w:t>Chosen</w:t>
      </w:r>
      <w:r>
        <w:t xml:space="preserve"> function number: F#</w:t>
      </w:r>
    </w:p>
    <w:p w:rsidR="0089707B" w:rsidRDefault="0089707B" w:rsidP="0089707B">
      <w:r>
        <w:t>Chosen function name: …</w:t>
      </w:r>
    </w:p>
    <w:p w:rsidR="0089707B" w:rsidRDefault="0089707B" w:rsidP="00EE6981">
      <w:pPr>
        <w:jc w:val="center"/>
      </w:pPr>
    </w:p>
    <w:p w:rsidR="00EE6981" w:rsidRDefault="00EE6981" w:rsidP="00EE6981">
      <w:pPr>
        <w:jc w:val="center"/>
      </w:pPr>
      <w:r>
        <w:rPr>
          <w:noProof/>
          <w:lang w:val="en-US"/>
        </w:rPr>
        <w:drawing>
          <wp:inline distT="0" distB="0" distL="0" distR="0" wp14:anchorId="0383F139" wp14:editId="77C9CBEE">
            <wp:extent cx="4000500" cy="2219325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1" w:rsidRDefault="00EE6981" w:rsidP="00EE6981">
      <w:pPr>
        <w:jc w:val="center"/>
      </w:pPr>
      <w:r>
        <w:rPr>
          <w:noProof/>
          <w:lang w:val="en-US"/>
        </w:rPr>
        <w:drawing>
          <wp:inline distT="0" distB="0" distL="0" distR="0" wp14:anchorId="13A15A75" wp14:editId="3017EAAF">
            <wp:extent cx="2971800" cy="250507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1" w:rsidRPr="008565CE" w:rsidRDefault="00EE6981" w:rsidP="00EE6981"/>
    <w:p w:rsidR="00EE6981" w:rsidRDefault="00EE6981" w:rsidP="00EE6981">
      <w:pPr>
        <w:pStyle w:val="Heading2"/>
      </w:pPr>
      <w:r>
        <w:t xml:space="preserve">F# Test plan 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0"/>
        <w:gridCol w:w="7364"/>
      </w:tblGrid>
      <w:tr w:rsidR="00EE6981" w:rsidTr="00F60067">
        <w:tc>
          <w:tcPr>
            <w:tcW w:w="2830" w:type="dxa"/>
          </w:tcPr>
          <w:p w:rsidR="00EE6981" w:rsidRPr="00023B29" w:rsidRDefault="00EE6981" w:rsidP="00F60067">
            <w:r>
              <w:t>Goal/D</w:t>
            </w:r>
            <w:r w:rsidRPr="00023B29">
              <w:t xml:space="preserve">escription of </w:t>
            </w:r>
            <w:r>
              <w:t>test plan</w:t>
            </w:r>
          </w:p>
        </w:tc>
        <w:tc>
          <w:tcPr>
            <w:tcW w:w="7364" w:type="dxa"/>
          </w:tcPr>
          <w:p w:rsidR="00EE6981" w:rsidRDefault="00EE6981" w:rsidP="00F60067">
            <w:r w:rsidRPr="00B27502">
              <w:rPr>
                <w:i/>
              </w:rPr>
              <w:t>&lt;</w:t>
            </w:r>
            <w:r>
              <w:rPr>
                <w:i/>
              </w:rPr>
              <w:t>What does this test plan aim to achieve?</w:t>
            </w:r>
            <w:r w:rsidRPr="00B27502">
              <w:rPr>
                <w:i/>
              </w:rPr>
              <w:t>&gt;</w:t>
            </w:r>
          </w:p>
        </w:tc>
      </w:tr>
      <w:tr w:rsidR="00EE6981" w:rsidTr="00F60067">
        <w:tc>
          <w:tcPr>
            <w:tcW w:w="2830" w:type="dxa"/>
          </w:tcPr>
          <w:p w:rsidR="00EE6981" w:rsidRPr="00023B29" w:rsidRDefault="00EE6981" w:rsidP="00F60067">
            <w:r>
              <w:t>Testing method</w:t>
            </w:r>
          </w:p>
        </w:tc>
        <w:tc>
          <w:tcPr>
            <w:tcW w:w="7364" w:type="dxa"/>
          </w:tcPr>
          <w:p w:rsidR="00EE6981" w:rsidRDefault="00EE6981" w:rsidP="00F60067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E</w:t>
            </w:r>
            <w:r>
              <w:rPr>
                <w:i/>
              </w:rPr>
              <w:t>xplain how this function will be tested on the prototype; be specific</w:t>
            </w:r>
            <w:r w:rsidRPr="00B27502">
              <w:rPr>
                <w:i/>
              </w:rPr>
              <w:t>&gt;</w:t>
            </w:r>
          </w:p>
        </w:tc>
      </w:tr>
      <w:tr w:rsidR="00EE6981" w:rsidTr="00F60067">
        <w:tc>
          <w:tcPr>
            <w:tcW w:w="2830" w:type="dxa"/>
          </w:tcPr>
          <w:p w:rsidR="00EE6981" w:rsidRPr="00023B29" w:rsidRDefault="00EE6981" w:rsidP="00F60067">
            <w:r w:rsidRPr="00023B29">
              <w:lastRenderedPageBreak/>
              <w:t>Expected successful result</w:t>
            </w:r>
          </w:p>
        </w:tc>
        <w:tc>
          <w:tcPr>
            <w:tcW w:w="7364" w:type="dxa"/>
          </w:tcPr>
          <w:p w:rsidR="00EE6981" w:rsidRDefault="00EE6981" w:rsidP="00F60067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E</w:t>
            </w:r>
            <w:r>
              <w:rPr>
                <w:i/>
              </w:rPr>
              <w:t>xplain the expected outcome or behaviour when the testing method is successfully performed</w:t>
            </w:r>
            <w:r w:rsidRPr="00B27502">
              <w:rPr>
                <w:i/>
              </w:rPr>
              <w:t>&gt;</w:t>
            </w:r>
          </w:p>
        </w:tc>
      </w:tr>
      <w:tr w:rsidR="00EE6981" w:rsidTr="00F60067">
        <w:tc>
          <w:tcPr>
            <w:tcW w:w="2830" w:type="dxa"/>
          </w:tcPr>
          <w:p w:rsidR="00EE6981" w:rsidRPr="00023B29" w:rsidRDefault="00EE6981" w:rsidP="00F60067">
            <w:r w:rsidRPr="00023B29">
              <w:t>Other notes</w:t>
            </w:r>
            <w:r>
              <w:t xml:space="preserve"> (optional)</w:t>
            </w:r>
          </w:p>
        </w:tc>
        <w:tc>
          <w:tcPr>
            <w:tcW w:w="7364" w:type="dxa"/>
          </w:tcPr>
          <w:p w:rsidR="00EE6981" w:rsidRDefault="00EE6981">
            <w:r w:rsidRPr="00B27502">
              <w:rPr>
                <w:i/>
              </w:rPr>
              <w:t>&lt;</w:t>
            </w:r>
            <w:r w:rsidR="000A655E">
              <w:rPr>
                <w:i/>
              </w:rPr>
              <w:t>W</w:t>
            </w:r>
            <w:r>
              <w:rPr>
                <w:i/>
              </w:rPr>
              <w:t xml:space="preserve">rite any notes the marker should know which </w:t>
            </w:r>
            <w:r w:rsidR="00FA3473">
              <w:rPr>
                <w:i/>
              </w:rPr>
              <w:t>do not</w:t>
            </w:r>
            <w:r>
              <w:rPr>
                <w:i/>
              </w:rPr>
              <w:t xml:space="preserve"> fit </w:t>
            </w:r>
            <w:r w:rsidR="000A655E">
              <w:rPr>
                <w:i/>
              </w:rPr>
              <w:t>within</w:t>
            </w:r>
            <w:r>
              <w:rPr>
                <w:i/>
              </w:rPr>
              <w:t xml:space="preserve"> the above headings</w:t>
            </w:r>
            <w:r w:rsidRPr="00B27502">
              <w:rPr>
                <w:i/>
              </w:rPr>
              <w:t>&gt;</w:t>
            </w:r>
          </w:p>
        </w:tc>
      </w:tr>
    </w:tbl>
    <w:p w:rsidR="00EE6981" w:rsidRPr="008565CE" w:rsidRDefault="00EE6981" w:rsidP="00EE6981"/>
    <w:p w:rsidR="00F85767" w:rsidRDefault="00F85767" w:rsidP="002539B7">
      <w:pPr>
        <w:pStyle w:val="Heading1"/>
      </w:pPr>
      <w:r>
        <w:t>Design principles</w:t>
      </w:r>
    </w:p>
    <w:p w:rsidR="008565CE" w:rsidRDefault="008E699B" w:rsidP="002539B7">
      <w:pPr>
        <w:pStyle w:val="Heading2"/>
      </w:pPr>
      <w:r>
        <w:t xml:space="preserve">1. </w:t>
      </w:r>
      <w:r w:rsidR="008565CE">
        <w:t>User in control</w:t>
      </w:r>
    </w:p>
    <w:p w:rsidR="0089707B" w:rsidRPr="00B066A3" w:rsidRDefault="0089707B" w:rsidP="0089707B">
      <w:pPr>
        <w:rPr>
          <w:i/>
        </w:rPr>
      </w:pPr>
      <w:r w:rsidRPr="00B066A3">
        <w:rPr>
          <w:i/>
        </w:rPr>
        <w:t>&lt;Brief explanation</w:t>
      </w:r>
      <w:r>
        <w:rPr>
          <w:i/>
        </w:rPr>
        <w:t xml:space="preserve"> and screenshot (with annotations if necessary)</w:t>
      </w:r>
      <w:r w:rsidRPr="00B066A3">
        <w:rPr>
          <w:i/>
        </w:rPr>
        <w:t>&gt;</w:t>
      </w:r>
    </w:p>
    <w:p w:rsidR="00B066A3" w:rsidRPr="00B066A3" w:rsidRDefault="00B066A3" w:rsidP="00465786">
      <w:pPr>
        <w:jc w:val="center"/>
      </w:pPr>
      <w:r>
        <w:rPr>
          <w:noProof/>
          <w:lang w:val="en-US"/>
        </w:rPr>
        <w:drawing>
          <wp:inline distT="0" distB="0" distL="0" distR="0" wp14:anchorId="6AF7C657" wp14:editId="3E80F496">
            <wp:extent cx="2905125" cy="2495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CE" w:rsidRPr="002539B7" w:rsidRDefault="008E699B" w:rsidP="008565CE">
      <w:pPr>
        <w:pStyle w:val="Heading3"/>
        <w:rPr>
          <w:rStyle w:val="Heading2Char"/>
        </w:rPr>
      </w:pPr>
      <w:r>
        <w:t xml:space="preserve">2. </w:t>
      </w:r>
      <w:r w:rsidR="008565CE" w:rsidRPr="002539B7">
        <w:rPr>
          <w:rStyle w:val="Heading2Char"/>
        </w:rPr>
        <w:t>Directness</w:t>
      </w:r>
    </w:p>
    <w:p w:rsidR="00B066A3" w:rsidRPr="00B066A3" w:rsidRDefault="00B066A3" w:rsidP="00B066A3">
      <w:pPr>
        <w:rPr>
          <w:i/>
        </w:rPr>
      </w:pPr>
      <w:r w:rsidRPr="00B066A3">
        <w:rPr>
          <w:i/>
        </w:rPr>
        <w:t>&lt;Brief explanation</w:t>
      </w:r>
      <w:r>
        <w:rPr>
          <w:i/>
        </w:rPr>
        <w:t xml:space="preserve"> and screenshot (with annotations if necessary)</w:t>
      </w:r>
      <w:r w:rsidRPr="00B066A3">
        <w:rPr>
          <w:i/>
        </w:rPr>
        <w:t>&gt;</w:t>
      </w:r>
    </w:p>
    <w:p w:rsidR="008565CE" w:rsidRPr="002539B7" w:rsidRDefault="008E699B" w:rsidP="008565CE">
      <w:pPr>
        <w:pStyle w:val="Heading3"/>
        <w:rPr>
          <w:rStyle w:val="Heading2Char"/>
        </w:rPr>
      </w:pPr>
      <w:r>
        <w:t xml:space="preserve">3. </w:t>
      </w:r>
      <w:r w:rsidR="008565CE" w:rsidRPr="002539B7">
        <w:rPr>
          <w:rStyle w:val="Heading2Char"/>
        </w:rPr>
        <w:t>Consistency</w:t>
      </w:r>
    </w:p>
    <w:p w:rsidR="00B066A3" w:rsidRPr="00B066A3" w:rsidRDefault="00B066A3" w:rsidP="00B066A3">
      <w:pPr>
        <w:rPr>
          <w:i/>
        </w:rPr>
      </w:pPr>
      <w:r w:rsidRPr="00B066A3">
        <w:rPr>
          <w:i/>
        </w:rPr>
        <w:t>&lt;Brief explanation</w:t>
      </w:r>
      <w:r>
        <w:rPr>
          <w:i/>
        </w:rPr>
        <w:t xml:space="preserve"> and screenshot (with annotations if necessary)</w:t>
      </w:r>
      <w:r w:rsidRPr="00B066A3">
        <w:rPr>
          <w:i/>
        </w:rPr>
        <w:t>&gt;</w:t>
      </w:r>
    </w:p>
    <w:p w:rsidR="008565CE" w:rsidRPr="002539B7" w:rsidRDefault="008E699B" w:rsidP="008565CE">
      <w:pPr>
        <w:pStyle w:val="Heading3"/>
        <w:rPr>
          <w:rStyle w:val="Heading2Char"/>
        </w:rPr>
      </w:pPr>
      <w:r>
        <w:t xml:space="preserve">4. </w:t>
      </w:r>
      <w:r w:rsidR="008565CE" w:rsidRPr="002539B7">
        <w:rPr>
          <w:rStyle w:val="Heading2Char"/>
        </w:rPr>
        <w:t>Forgiveness</w:t>
      </w:r>
    </w:p>
    <w:p w:rsidR="00B066A3" w:rsidRPr="00B066A3" w:rsidRDefault="00B066A3" w:rsidP="00B066A3">
      <w:pPr>
        <w:rPr>
          <w:i/>
        </w:rPr>
      </w:pPr>
      <w:r w:rsidRPr="00B066A3">
        <w:rPr>
          <w:i/>
        </w:rPr>
        <w:t>&lt;Brief explanation</w:t>
      </w:r>
      <w:r>
        <w:rPr>
          <w:i/>
        </w:rPr>
        <w:t xml:space="preserve"> and screenshot (with annotations if necessary)</w:t>
      </w:r>
      <w:r w:rsidRPr="00B066A3">
        <w:rPr>
          <w:i/>
        </w:rPr>
        <w:t>&gt;</w:t>
      </w:r>
    </w:p>
    <w:p w:rsidR="008565CE" w:rsidRPr="002539B7" w:rsidRDefault="008E699B" w:rsidP="008565CE">
      <w:pPr>
        <w:pStyle w:val="Heading3"/>
        <w:rPr>
          <w:rStyle w:val="Heading2Char"/>
        </w:rPr>
      </w:pPr>
      <w:r>
        <w:t xml:space="preserve">5. </w:t>
      </w:r>
      <w:r w:rsidR="008565CE" w:rsidRPr="002539B7">
        <w:rPr>
          <w:rStyle w:val="Heading2Char"/>
        </w:rPr>
        <w:t>Feedback</w:t>
      </w:r>
    </w:p>
    <w:p w:rsidR="00B066A3" w:rsidRPr="00B066A3" w:rsidRDefault="00B066A3" w:rsidP="00B066A3">
      <w:pPr>
        <w:rPr>
          <w:i/>
        </w:rPr>
      </w:pPr>
      <w:r w:rsidRPr="00B066A3">
        <w:rPr>
          <w:i/>
        </w:rPr>
        <w:t>&lt;Brief explanation</w:t>
      </w:r>
      <w:r>
        <w:rPr>
          <w:i/>
        </w:rPr>
        <w:t xml:space="preserve"> and screenshot (with annotations if necessary)</w:t>
      </w:r>
      <w:r w:rsidRPr="00B066A3">
        <w:rPr>
          <w:i/>
        </w:rPr>
        <w:t>&gt;</w:t>
      </w:r>
    </w:p>
    <w:p w:rsidR="008565CE" w:rsidRPr="002539B7" w:rsidRDefault="008E699B" w:rsidP="008565CE">
      <w:pPr>
        <w:pStyle w:val="Heading3"/>
        <w:rPr>
          <w:rStyle w:val="Heading2Char"/>
        </w:rPr>
      </w:pPr>
      <w:r>
        <w:t xml:space="preserve">6. </w:t>
      </w:r>
      <w:r w:rsidR="008565CE" w:rsidRPr="002539B7">
        <w:rPr>
          <w:rStyle w:val="Heading2Char"/>
        </w:rPr>
        <w:t>Aesthetics</w:t>
      </w:r>
    </w:p>
    <w:p w:rsidR="00B066A3" w:rsidRPr="00B066A3" w:rsidRDefault="00B066A3" w:rsidP="00B066A3">
      <w:pPr>
        <w:rPr>
          <w:i/>
        </w:rPr>
      </w:pPr>
      <w:r w:rsidRPr="00B066A3">
        <w:rPr>
          <w:i/>
        </w:rPr>
        <w:t>&lt;Brief explanation</w:t>
      </w:r>
      <w:r>
        <w:rPr>
          <w:i/>
        </w:rPr>
        <w:t xml:space="preserve"> and screenshot (with annotations if necessary)</w:t>
      </w:r>
      <w:r w:rsidRPr="00B066A3">
        <w:rPr>
          <w:i/>
        </w:rPr>
        <w:t>&gt;</w:t>
      </w:r>
    </w:p>
    <w:p w:rsidR="00F85767" w:rsidRPr="002539B7" w:rsidRDefault="008E699B" w:rsidP="008565CE">
      <w:pPr>
        <w:pStyle w:val="Heading3"/>
        <w:rPr>
          <w:rStyle w:val="Heading2Char"/>
        </w:rPr>
      </w:pPr>
      <w:r>
        <w:t xml:space="preserve">7. </w:t>
      </w:r>
      <w:r w:rsidR="008565CE" w:rsidRPr="002539B7">
        <w:rPr>
          <w:rStyle w:val="Heading2Char"/>
        </w:rPr>
        <w:t>Simplicity</w:t>
      </w:r>
    </w:p>
    <w:p w:rsidR="00B066A3" w:rsidRDefault="00B066A3" w:rsidP="00B066A3">
      <w:pPr>
        <w:rPr>
          <w:i/>
        </w:rPr>
      </w:pPr>
      <w:r w:rsidRPr="00B066A3">
        <w:rPr>
          <w:i/>
        </w:rPr>
        <w:t>&lt;Brief explanation</w:t>
      </w:r>
      <w:r>
        <w:rPr>
          <w:i/>
        </w:rPr>
        <w:t xml:space="preserve"> and screenshot (with annotations if necessary)</w:t>
      </w:r>
      <w:r w:rsidRPr="00B066A3">
        <w:rPr>
          <w:i/>
        </w:rPr>
        <w:t>&gt;</w:t>
      </w:r>
    </w:p>
    <w:p w:rsidR="008E699B" w:rsidRDefault="008E699B" w:rsidP="00B066A3">
      <w:pPr>
        <w:rPr>
          <w:i/>
        </w:rPr>
      </w:pPr>
    </w:p>
    <w:p w:rsidR="008E699B" w:rsidRDefault="00356A73" w:rsidP="002539B7">
      <w:pPr>
        <w:pStyle w:val="Heading1"/>
      </w:pPr>
      <w:r>
        <w:t xml:space="preserve">Appendix: </w:t>
      </w:r>
      <w:r w:rsidR="008E699B">
        <w:t>Progress reports</w:t>
      </w:r>
    </w:p>
    <w:p w:rsidR="008E699B" w:rsidRPr="008E699B" w:rsidRDefault="008E699B" w:rsidP="008E699B">
      <w:pPr>
        <w:rPr>
          <w:i/>
        </w:rPr>
      </w:pPr>
      <w:r>
        <w:rPr>
          <w:i/>
        </w:rPr>
        <w:t>&lt;</w:t>
      </w:r>
      <w:r w:rsidRPr="008E699B">
        <w:rPr>
          <w:i/>
        </w:rPr>
        <w:t>Append your progress reports to the end of this document.</w:t>
      </w:r>
      <w:r>
        <w:rPr>
          <w:i/>
        </w:rPr>
        <w:t>&gt;</w:t>
      </w:r>
    </w:p>
    <w:sectPr w:rsidR="008E699B" w:rsidRPr="008E699B" w:rsidSect="00F85767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723"/>
    <w:multiLevelType w:val="hybridMultilevel"/>
    <w:tmpl w:val="F96A21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43831"/>
    <w:multiLevelType w:val="hybridMultilevel"/>
    <w:tmpl w:val="D7069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7679E"/>
    <w:multiLevelType w:val="hybridMultilevel"/>
    <w:tmpl w:val="DFEE5D08"/>
    <w:lvl w:ilvl="0" w:tplc="D52E04CA">
      <w:start w:val="1"/>
      <w:numFmt w:val="decimal"/>
      <w:lvlText w:val="S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62B12"/>
    <w:multiLevelType w:val="hybridMultilevel"/>
    <w:tmpl w:val="F7B0AE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E275D"/>
    <w:multiLevelType w:val="hybridMultilevel"/>
    <w:tmpl w:val="1DD6ECC2"/>
    <w:lvl w:ilvl="0" w:tplc="9E603142">
      <w:start w:val="1"/>
      <w:numFmt w:val="decimal"/>
      <w:lvlText w:val="S#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34A73"/>
    <w:multiLevelType w:val="hybridMultilevel"/>
    <w:tmpl w:val="D4CC29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865B7"/>
    <w:multiLevelType w:val="hybridMultilevel"/>
    <w:tmpl w:val="E57A2C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67C68"/>
    <w:multiLevelType w:val="hybridMultilevel"/>
    <w:tmpl w:val="05A4CF34"/>
    <w:lvl w:ilvl="0" w:tplc="4C6C307A">
      <w:start w:val="1"/>
      <w:numFmt w:val="decimal"/>
      <w:lvlText w:val="P#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81"/>
    <w:rsid w:val="00036B57"/>
    <w:rsid w:val="000A5578"/>
    <w:rsid w:val="000A655E"/>
    <w:rsid w:val="000B4AD9"/>
    <w:rsid w:val="001319F4"/>
    <w:rsid w:val="00194C4A"/>
    <w:rsid w:val="001A2D0A"/>
    <w:rsid w:val="001C3444"/>
    <w:rsid w:val="002539B7"/>
    <w:rsid w:val="00356A73"/>
    <w:rsid w:val="003A4818"/>
    <w:rsid w:val="003C593B"/>
    <w:rsid w:val="00465786"/>
    <w:rsid w:val="00560EDA"/>
    <w:rsid w:val="00686FC6"/>
    <w:rsid w:val="006F137D"/>
    <w:rsid w:val="008565CE"/>
    <w:rsid w:val="00891C81"/>
    <w:rsid w:val="0089707B"/>
    <w:rsid w:val="008D500C"/>
    <w:rsid w:val="008E699B"/>
    <w:rsid w:val="00B066A3"/>
    <w:rsid w:val="00B26475"/>
    <w:rsid w:val="00B534D7"/>
    <w:rsid w:val="00BE4AB0"/>
    <w:rsid w:val="00CB187B"/>
    <w:rsid w:val="00CD2768"/>
    <w:rsid w:val="00CF15F8"/>
    <w:rsid w:val="00CF3602"/>
    <w:rsid w:val="00CF531F"/>
    <w:rsid w:val="00DD3267"/>
    <w:rsid w:val="00DF4672"/>
    <w:rsid w:val="00E728BB"/>
    <w:rsid w:val="00E83E38"/>
    <w:rsid w:val="00EE6981"/>
    <w:rsid w:val="00EF3E53"/>
    <w:rsid w:val="00F85767"/>
    <w:rsid w:val="00F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FBCA342-32EC-4121-A6FF-58203BBD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6A3"/>
    <w:pPr>
      <w:ind w:firstLine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6A3"/>
    <w:pPr>
      <w:pBdr>
        <w:bottom w:val="single" w:sz="12" w:space="1" w:color="864EA8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602"/>
    <w:pPr>
      <w:pBdr>
        <w:bottom w:val="single" w:sz="8" w:space="1" w:color="AD84C6" w:themeColor="accent1"/>
      </w:pBdr>
      <w:spacing w:before="200" w:after="80"/>
      <w:ind w:left="720"/>
      <w:outlineLvl w:val="1"/>
    </w:pPr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602"/>
    <w:pPr>
      <w:pBdr>
        <w:bottom w:val="single" w:sz="4" w:space="1" w:color="CDB5DC" w:themeColor="accent1" w:themeTint="99"/>
      </w:pBdr>
      <w:spacing w:before="200" w:after="80"/>
      <w:ind w:left="720"/>
      <w:outlineLvl w:val="2"/>
    </w:pPr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66A3"/>
    <w:pPr>
      <w:pBdr>
        <w:bottom w:val="single" w:sz="4" w:space="2" w:color="DECDE8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AD84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6A3"/>
    <w:pPr>
      <w:spacing w:before="200" w:after="80"/>
      <w:outlineLvl w:val="4"/>
    </w:pPr>
    <w:rPr>
      <w:rFonts w:asciiTheme="majorHAnsi" w:eastAsiaTheme="majorEastAsia" w:hAnsiTheme="majorHAnsi" w:cstheme="majorBidi"/>
      <w:color w:val="AD84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6A3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AD84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6A3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5D739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6A3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5D739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6A3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5D739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A3"/>
    <w:pPr>
      <w:ind w:left="720"/>
      <w:contextualSpacing/>
    </w:pPr>
  </w:style>
  <w:style w:type="table" w:styleId="TableGrid">
    <w:name w:val="Table Grid"/>
    <w:basedOn w:val="TableNormal"/>
    <w:uiPriority w:val="59"/>
    <w:rsid w:val="008D5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7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F3602"/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3602"/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66A3"/>
    <w:rPr>
      <w:rFonts w:asciiTheme="majorHAnsi" w:eastAsiaTheme="majorEastAsia" w:hAnsiTheme="majorHAnsi" w:cstheme="majorBidi"/>
      <w:i/>
      <w:iCs/>
      <w:color w:val="AD84C6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066A3"/>
    <w:pPr>
      <w:pBdr>
        <w:top w:val="single" w:sz="8" w:space="10" w:color="D6C1E2" w:themeColor="accent1" w:themeTint="7F"/>
        <w:bottom w:val="single" w:sz="24" w:space="15" w:color="5D739A" w:themeColor="accent3"/>
      </w:pBdr>
      <w:jc w:val="center"/>
    </w:pPr>
    <w:rPr>
      <w:rFonts w:asciiTheme="majorHAnsi" w:eastAsiaTheme="majorEastAsia" w:hAnsiTheme="majorHAnsi" w:cstheme="majorBidi"/>
      <w:i/>
      <w:iCs/>
      <w:color w:val="59347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066A3"/>
    <w:rPr>
      <w:rFonts w:asciiTheme="majorHAnsi" w:eastAsiaTheme="majorEastAsia" w:hAnsiTheme="majorHAnsi" w:cstheme="majorBidi"/>
      <w:i/>
      <w:iCs/>
      <w:color w:val="59347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B066A3"/>
    <w:rPr>
      <w:rFonts w:asciiTheme="majorHAnsi" w:eastAsiaTheme="majorEastAsia" w:hAnsiTheme="majorHAnsi" w:cstheme="majorBidi"/>
      <w:b/>
      <w:bCs/>
      <w:color w:val="864EA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6A3"/>
    <w:rPr>
      <w:rFonts w:asciiTheme="majorHAnsi" w:eastAsiaTheme="majorEastAsia" w:hAnsiTheme="majorHAnsi" w:cstheme="majorBidi"/>
      <w:color w:val="AD84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6A3"/>
    <w:rPr>
      <w:rFonts w:asciiTheme="majorHAnsi" w:eastAsiaTheme="majorEastAsia" w:hAnsiTheme="majorHAnsi" w:cstheme="majorBidi"/>
      <w:i/>
      <w:iCs/>
      <w:color w:val="AD84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6A3"/>
    <w:rPr>
      <w:rFonts w:asciiTheme="majorHAnsi" w:eastAsiaTheme="majorEastAsia" w:hAnsiTheme="majorHAnsi" w:cstheme="majorBidi"/>
      <w:b/>
      <w:bCs/>
      <w:color w:val="5D739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6A3"/>
    <w:rPr>
      <w:rFonts w:asciiTheme="majorHAnsi" w:eastAsiaTheme="majorEastAsia" w:hAnsiTheme="majorHAnsi" w:cstheme="majorBidi"/>
      <w:b/>
      <w:bCs/>
      <w:i/>
      <w:iCs/>
      <w:color w:val="5D739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6A3"/>
    <w:rPr>
      <w:rFonts w:asciiTheme="majorHAnsi" w:eastAsiaTheme="majorEastAsia" w:hAnsiTheme="majorHAnsi" w:cstheme="majorBidi"/>
      <w:i/>
      <w:iCs/>
      <w:color w:val="5D739A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66A3"/>
    <w:rPr>
      <w:rFonts w:cs="Times New Roman"/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6A3"/>
    <w:pPr>
      <w:spacing w:before="200" w:after="900"/>
      <w:jc w:val="right"/>
    </w:pPr>
    <w:rPr>
      <w:rFonts w:asciiTheme="minorHAnsi" w:hAnsiTheme="minorHAnsi"/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66A3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066A3"/>
    <w:rPr>
      <w:b/>
      <w:bCs/>
      <w:spacing w:val="0"/>
    </w:rPr>
  </w:style>
  <w:style w:type="character" w:styleId="Emphasis">
    <w:name w:val="Emphasis"/>
    <w:uiPriority w:val="20"/>
    <w:qFormat/>
    <w:rsid w:val="00B066A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066A3"/>
    <w:rPr>
      <w:rFonts w:asciiTheme="minorHAnsi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B066A3"/>
  </w:style>
  <w:style w:type="paragraph" w:styleId="Quote">
    <w:name w:val="Quote"/>
    <w:basedOn w:val="Normal"/>
    <w:next w:val="Normal"/>
    <w:link w:val="QuoteChar"/>
    <w:uiPriority w:val="29"/>
    <w:qFormat/>
    <w:rsid w:val="00B066A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066A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6A3"/>
    <w:pPr>
      <w:pBdr>
        <w:top w:val="single" w:sz="12" w:space="10" w:color="DECDE8" w:themeColor="accent1" w:themeTint="66"/>
        <w:left w:val="single" w:sz="36" w:space="4" w:color="AD84C6" w:themeColor="accent1"/>
        <w:bottom w:val="single" w:sz="24" w:space="10" w:color="5D739A" w:themeColor="accent3"/>
        <w:right w:val="single" w:sz="36" w:space="4" w:color="AD84C6" w:themeColor="accent1"/>
      </w:pBdr>
      <w:shd w:val="clear" w:color="auto" w:fill="AD84C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6A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AD84C6" w:themeFill="accent1"/>
    </w:rPr>
  </w:style>
  <w:style w:type="character" w:styleId="SubtleEmphasis">
    <w:name w:val="Subtle Emphasis"/>
    <w:uiPriority w:val="19"/>
    <w:qFormat/>
    <w:rsid w:val="00B066A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066A3"/>
    <w:rPr>
      <w:b/>
      <w:bCs/>
      <w:i/>
      <w:iCs/>
      <w:color w:val="AD84C6" w:themeColor="accent1"/>
      <w:sz w:val="22"/>
      <w:szCs w:val="22"/>
    </w:rPr>
  </w:style>
  <w:style w:type="character" w:styleId="SubtleReference">
    <w:name w:val="Subtle Reference"/>
    <w:uiPriority w:val="31"/>
    <w:qFormat/>
    <w:rsid w:val="00B066A3"/>
    <w:rPr>
      <w:color w:val="auto"/>
      <w:u w:val="single" w:color="5D739A" w:themeColor="accent3"/>
    </w:rPr>
  </w:style>
  <w:style w:type="character" w:styleId="IntenseReference">
    <w:name w:val="Intense Reference"/>
    <w:basedOn w:val="DefaultParagraphFont"/>
    <w:uiPriority w:val="32"/>
    <w:qFormat/>
    <w:rsid w:val="00B066A3"/>
    <w:rPr>
      <w:b/>
      <w:bCs/>
      <w:color w:val="455673" w:themeColor="accent3" w:themeShade="BF"/>
      <w:u w:val="single" w:color="5D739A" w:themeColor="accent3"/>
    </w:rPr>
  </w:style>
  <w:style w:type="character" w:styleId="BookTitle">
    <w:name w:val="Book Title"/>
    <w:basedOn w:val="DefaultParagraphFont"/>
    <w:uiPriority w:val="33"/>
    <w:qFormat/>
    <w:rsid w:val="00B066A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66A3"/>
    <w:pPr>
      <w:outlineLvl w:val="9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A2D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D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D0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D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D0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44.vsdx"/><Relationship Id="rId18" Type="http://schemas.openxmlformats.org/officeDocument/2006/relationships/package" Target="embeddings/Microsoft_Visio_Drawing999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Drawing111.vsdx"/><Relationship Id="rId12" Type="http://schemas.openxmlformats.org/officeDocument/2006/relationships/package" Target="embeddings/Microsoft_Visio_Drawing333.vsdx"/><Relationship Id="rId17" Type="http://schemas.openxmlformats.org/officeDocument/2006/relationships/package" Target="embeddings/Microsoft_Visio_Drawing888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777.vsdx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666.vsdx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101010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22.vsdx"/><Relationship Id="rId14" Type="http://schemas.openxmlformats.org/officeDocument/2006/relationships/package" Target="embeddings/Microsoft_Visio_Drawing555.vsdx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il007\Dropbox\2016.S2.INFOSYS220INFOMGMT291\assignment-group\Group%20Assignment%20Final%20Deliverable%20Documentation%20template%20v1.dotx" TargetMode="Externa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Group Assignment Final Deliverable Documentation template v1.dotx</Template>
  <TotalTime>0</TotalTime>
  <Pages>11</Pages>
  <Words>1103</Words>
  <Characters>5021</Characters>
  <Application>Microsoft Office Word</Application>
  <DocSecurity>0</DocSecurity>
  <Lines>456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Auckland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Khushbu Tilvawala</dc:creator>
  <cp:lastModifiedBy>Khushbu Tilvawala</cp:lastModifiedBy>
  <cp:revision>1</cp:revision>
  <dcterms:created xsi:type="dcterms:W3CDTF">2017-03-10T01:42:00Z</dcterms:created>
  <dcterms:modified xsi:type="dcterms:W3CDTF">2017-03-10T01:42:00Z</dcterms:modified>
</cp:coreProperties>
</file>